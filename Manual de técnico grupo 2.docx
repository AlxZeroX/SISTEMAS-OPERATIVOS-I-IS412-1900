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D3" w:rsidRDefault="00A0684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42D58E" wp14:editId="2E079BD4">
                <wp:simplePos x="0" y="0"/>
                <wp:positionH relativeFrom="column">
                  <wp:posOffset>2327969</wp:posOffset>
                </wp:positionH>
                <wp:positionV relativeFrom="paragraph">
                  <wp:posOffset>4571218</wp:posOffset>
                </wp:positionV>
                <wp:extent cx="4837814" cy="2381693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837814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684C" w:rsidRPr="006068C4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David Alexander Cardenas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Almendares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  <w:t>20121003387</w:t>
                            </w:r>
                          </w:p>
                          <w:p w:rsidR="00A0684C" w:rsidRPr="006068C4" w:rsidRDefault="00A0684C" w:rsidP="00A0684C">
                            <w:pPr>
                              <w:jc w:val="right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3C3177" w:rsidRPr="00C12257" w:rsidRDefault="00A0684C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Cristian Alexander 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>Martínez</w:t>
                            </w:r>
                            <w:r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 xml:space="preserve"> Ochoa</w:t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s-MX"/>
                              </w:rPr>
                              <w:tab/>
                            </w:r>
                            <w:r w:rsidR="006068C4" w:rsidRPr="006068C4">
                              <w:rPr>
                                <w:color w:val="37405A"/>
                                <w:sz w:val="28"/>
                                <w:lang w:val="en-US"/>
                              </w:rPr>
                              <w:t>20131015700</w:t>
                            </w:r>
                          </w:p>
                          <w:p w:rsidR="00C12257" w:rsidRPr="00C12257" w:rsidRDefault="00C12257" w:rsidP="00C12257">
                            <w:pPr>
                              <w:pStyle w:val="Prrafodelista"/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</w:p>
                          <w:p w:rsidR="00C12257" w:rsidRPr="006068C4" w:rsidRDefault="00C12257" w:rsidP="006068C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7405A"/>
                                <w:sz w:val="28"/>
                                <w:lang w:val="es-MX"/>
                              </w:rPr>
                            </w:pP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Ariel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Isaí</w:t>
                            </w:r>
                            <w:r w:rsidRPr="00C12257">
                              <w:rPr>
                                <w:color w:val="37405A"/>
                                <w:sz w:val="28"/>
                              </w:rPr>
                              <w:t xml:space="preserve"> Turcios </w:t>
                            </w:r>
                            <w:r w:rsidR="006B447F" w:rsidRPr="00C12257">
                              <w:rPr>
                                <w:color w:val="37405A"/>
                                <w:sz w:val="28"/>
                              </w:rPr>
                              <w:t>García</w:t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</w:r>
                            <w:r>
                              <w:rPr>
                                <w:color w:val="37405A"/>
                                <w:sz w:val="28"/>
                              </w:rPr>
                              <w:tab/>
                              <w:t>20131006640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2D58E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83.3pt;margin-top:359.95pt;width:380.95pt;height:18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" filled="f" stroked="f" strokeweight=".5pt">
                <v:textbox>
                  <w:txbxContent>
                    <w:p w:rsidR="00A0684C" w:rsidRPr="006068C4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David Alexander Cardenas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Almendares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  <w:t>20121003387</w:t>
                      </w:r>
                    </w:p>
                    <w:p w:rsidR="00A0684C" w:rsidRPr="006068C4" w:rsidRDefault="00A0684C" w:rsidP="00A0684C">
                      <w:pPr>
                        <w:jc w:val="right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3C3177" w:rsidRPr="00C12257" w:rsidRDefault="00A0684C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Cristian Alexander 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>Martínez</w:t>
                      </w:r>
                      <w:r w:rsidRPr="006068C4">
                        <w:rPr>
                          <w:color w:val="37405A"/>
                          <w:sz w:val="28"/>
                          <w:lang w:val="es-MX"/>
                        </w:rPr>
                        <w:t xml:space="preserve"> Ochoa</w:t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s-MX"/>
                        </w:rPr>
                        <w:tab/>
                      </w:r>
                      <w:r w:rsidR="006068C4" w:rsidRPr="006068C4">
                        <w:rPr>
                          <w:color w:val="37405A"/>
                          <w:sz w:val="28"/>
                          <w:lang w:val="en-US"/>
                        </w:rPr>
                        <w:t>20131015700</w:t>
                      </w:r>
                    </w:p>
                    <w:p w:rsidR="00C12257" w:rsidRPr="00C12257" w:rsidRDefault="00C12257" w:rsidP="00C12257">
                      <w:pPr>
                        <w:pStyle w:val="Prrafodelista"/>
                        <w:rPr>
                          <w:color w:val="37405A"/>
                          <w:sz w:val="28"/>
                          <w:lang w:val="es-MX"/>
                        </w:rPr>
                      </w:pPr>
                    </w:p>
                    <w:p w:rsidR="00C12257" w:rsidRPr="006068C4" w:rsidRDefault="00C12257" w:rsidP="006068C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37405A"/>
                          <w:sz w:val="28"/>
                          <w:lang w:val="es-MX"/>
                        </w:rPr>
                      </w:pPr>
                      <w:r w:rsidRPr="00C12257">
                        <w:rPr>
                          <w:color w:val="37405A"/>
                          <w:sz w:val="28"/>
                        </w:rPr>
                        <w:t xml:space="preserve">Ariel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Isaí</w:t>
                      </w:r>
                      <w:r w:rsidRPr="00C12257">
                        <w:rPr>
                          <w:color w:val="37405A"/>
                          <w:sz w:val="28"/>
                        </w:rPr>
                        <w:t xml:space="preserve"> Turcios </w:t>
                      </w:r>
                      <w:r w:rsidR="006B447F" w:rsidRPr="00C12257">
                        <w:rPr>
                          <w:color w:val="37405A"/>
                          <w:sz w:val="28"/>
                        </w:rPr>
                        <w:t>García</w:t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</w:r>
                      <w:r>
                        <w:rPr>
                          <w:color w:val="37405A"/>
                          <w:sz w:val="28"/>
                        </w:rPr>
                        <w:tab/>
                        <w:t>20131006640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E0D4CA" wp14:editId="12504312">
                <wp:simplePos x="0" y="0"/>
                <wp:positionH relativeFrom="column">
                  <wp:posOffset>4104315</wp:posOffset>
                </wp:positionH>
                <wp:positionV relativeFrom="paragraph">
                  <wp:posOffset>3670079</wp:posOffset>
                </wp:positionV>
                <wp:extent cx="3850005" cy="635000"/>
                <wp:effectExtent l="0" t="0" r="0" b="0"/>
                <wp:wrapNone/>
                <wp:docPr id="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85000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7759" w:rsidRPr="005F77BE" w:rsidRDefault="005F77B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5F77BE">
                              <w:rPr>
                                <w:rFonts w:ascii="Helvetica" w:hAnsi="Helvetica" w:cs="Al Bayan Plain"/>
                                <w:color w:val="C00000"/>
                                <w:sz w:val="56"/>
                                <w:szCs w:val="56"/>
                                <w:lang w:val="es-MX"/>
                              </w:rPr>
                              <w:t>INTEGRANTES: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0D4CA" id="Cuadro de texto 3" o:spid="_x0000_s1027" type="#_x0000_t202" style="position:absolute;margin-left:323.15pt;margin-top:289pt;width:303.15pt;height:5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" filled="f" stroked="f" strokeweight=".5pt">
                <v:textbox>
                  <w:txbxContent>
                    <w:p w:rsidR="009D7759" w:rsidRPr="005F77BE" w:rsidRDefault="005F77BE">
                      <w:pPr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</w:pPr>
                      <w:r w:rsidRPr="005F77BE">
                        <w:rPr>
                          <w:rFonts w:ascii="Helvetica" w:hAnsi="Helvetica" w:cs="Al Bayan Plain"/>
                          <w:color w:val="C00000"/>
                          <w:sz w:val="56"/>
                          <w:szCs w:val="56"/>
                          <w:lang w:val="es-MX"/>
                        </w:rPr>
                        <w:t>INTEGRANTES:</w:t>
                      </w:r>
                    </w:p>
                  </w:txbxContent>
                </v:textbox>
              </v:shape>
            </w:pict>
          </mc:Fallback>
        </mc:AlternateContent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C17DA1" wp14:editId="25FD9262">
                <wp:simplePos x="0" y="0"/>
                <wp:positionH relativeFrom="column">
                  <wp:posOffset>318976</wp:posOffset>
                </wp:positionH>
                <wp:positionV relativeFrom="paragraph">
                  <wp:posOffset>723014</wp:posOffset>
                </wp:positionV>
                <wp:extent cx="3944679" cy="2254102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3944679" cy="2254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Pr="005F77BE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Proyecto Sistemas Operativos I</w:t>
                            </w:r>
                          </w:p>
                          <w:p w:rsidR="005917FA" w:rsidRDefault="005F77BE" w:rsidP="005F77B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F77B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7405A"/>
                                <w:sz w:val="52"/>
                                <w:szCs w:val="52"/>
                                <w:lang w:val="es-MX"/>
                              </w:rPr>
                              <w:t>Simulador de Gestor de Procesos</w:t>
                            </w:r>
                          </w:p>
                          <w:p w:rsidR="00F345D3" w:rsidRPr="005F77BE" w:rsidRDefault="00F345D3" w:rsidP="00F345D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37405A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7DA1" id="Cuadro de texto 2" o:spid="_x0000_s1028" type="#_x0000_t202" style="position:absolute;margin-left:25.1pt;margin-top:56.95pt;width:310.6pt;height:177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" filled="f" stroked="f" strokeweight=".5pt">
                <v:textbox>
                  <w:txbxContent>
                    <w:p w:rsidR="005F77BE" w:rsidRPr="005F77BE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Proyecto Sistemas Operativos I</w:t>
                      </w:r>
                    </w:p>
                    <w:p w:rsidR="005917FA" w:rsidRDefault="005F77BE" w:rsidP="005F77B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</w:pPr>
                      <w:r w:rsidRPr="005F77BE">
                        <w:rPr>
                          <w:rFonts w:asciiTheme="minorHAnsi" w:hAnsiTheme="minorHAnsi" w:cstheme="minorHAnsi"/>
                          <w:b/>
                          <w:bCs/>
                          <w:color w:val="37405A"/>
                          <w:sz w:val="52"/>
                          <w:szCs w:val="52"/>
                          <w:lang w:val="es-MX"/>
                        </w:rPr>
                        <w:t>Simulador de Gestor de Procesos</w:t>
                      </w:r>
                    </w:p>
                    <w:p w:rsidR="00F345D3" w:rsidRPr="005F77BE" w:rsidRDefault="00F345D3" w:rsidP="00F345D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37405A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5D3">
        <w:rPr>
          <w:rFonts w:ascii="Times New Roman" w:eastAsia="Times New Roman" w:hAnsi="Times New Roman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BE58E0D" wp14:editId="0087310A">
            <wp:simplePos x="0" y="0"/>
            <wp:positionH relativeFrom="page">
              <wp:align>right</wp:align>
            </wp:positionH>
            <wp:positionV relativeFrom="paragraph">
              <wp:posOffset>8846289</wp:posOffset>
            </wp:positionV>
            <wp:extent cx="3944620" cy="1828800"/>
            <wp:effectExtent l="0" t="0" r="0" b="0"/>
            <wp:wrapSquare wrapText="bothSides"/>
            <wp:docPr id="2" name="Imagen 12" descr="Mouse, Computer, Hardware, Input,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Mouse, Computer, Hardware, Input, Computer Mou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44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5D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578" wp14:editId="5185D635">
                <wp:simplePos x="0" y="0"/>
                <wp:positionH relativeFrom="column">
                  <wp:posOffset>1651074</wp:posOffset>
                </wp:positionH>
                <wp:positionV relativeFrom="paragraph">
                  <wp:posOffset>7390543</wp:posOffset>
                </wp:positionV>
                <wp:extent cx="4225290" cy="2112645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4225290" cy="2112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 w:rsidP="0041024E">
                            <w:pPr>
                              <w:rPr>
                                <w:rFonts w:ascii="Times New Roman" w:eastAsia="Times New Roman" w:hAnsi="Times New Roman"/>
                                <w:lang w:eastAsia="es-ES_tradnl"/>
                              </w:rPr>
                            </w:pPr>
                          </w:p>
                          <w:p w:rsidR="0041024E" w:rsidRDefault="004102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F578" id="Cuadro de texto 11" o:spid="_x0000_s1029" type="#_x0000_t202" style="position:absolute;margin-left:130pt;margin-top:581.95pt;width:332.7pt;height:1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" filled="f" stroked="f" strokeweight=".5pt">
                <v:textbox>
                  <w:txbxContent>
                    <w:p w:rsidR="0041024E" w:rsidRPr="0041024E" w:rsidRDefault="0041024E" w:rsidP="0041024E">
                      <w:pPr>
                        <w:rPr>
                          <w:rFonts w:ascii="Times New Roman" w:eastAsia="Times New Roman" w:hAnsi="Times New Roman"/>
                          <w:lang w:eastAsia="es-ES_tradnl"/>
                        </w:rPr>
                      </w:pPr>
                    </w:p>
                    <w:p w:rsidR="0041024E" w:rsidRDefault="0041024E"/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79DDA" wp14:editId="05EF6B92">
                <wp:simplePos x="0" y="0"/>
                <wp:positionH relativeFrom="column">
                  <wp:posOffset>4806950</wp:posOffset>
                </wp:positionH>
                <wp:positionV relativeFrom="paragraph">
                  <wp:posOffset>577215</wp:posOffset>
                </wp:positionV>
                <wp:extent cx="2478405" cy="149161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47840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77BE" w:rsidRDefault="005F77BE">
                            <w:pPr>
                              <w:rPr>
                                <w:color w:val="37405A"/>
                                <w:sz w:val="56"/>
                                <w:szCs w:val="56"/>
                              </w:rPr>
                            </w:pPr>
                          </w:p>
                          <w:p w:rsidR="003C3177" w:rsidRPr="005F77BE" w:rsidRDefault="005F77BE" w:rsidP="005F77BE">
                            <w:pPr>
                              <w:jc w:val="center"/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</w:pPr>
                            <w:r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PERIODO</w:t>
                            </w:r>
                            <w:r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 xml:space="preserve"> 1 </w:t>
                            </w:r>
                            <w:r w:rsidR="003C3177" w:rsidRPr="005F77BE">
                              <w:rPr>
                                <w:b/>
                                <w:color w:val="37405A"/>
                                <w:sz w:val="56"/>
                                <w:szCs w:val="5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9DDA" id="Cuadro de texto 10" o:spid="_x0000_s1030" type="#_x0000_t202" style="position:absolute;margin-left:378.5pt;margin-top:45.45pt;width:195.15pt;height:11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" filled="f" stroked="f" strokeweight=".5pt">
                <v:textbox>
                  <w:txbxContent>
                    <w:p w:rsidR="005F77BE" w:rsidRDefault="005F77BE">
                      <w:pPr>
                        <w:rPr>
                          <w:color w:val="37405A"/>
                          <w:sz w:val="56"/>
                          <w:szCs w:val="56"/>
                        </w:rPr>
                      </w:pPr>
                    </w:p>
                    <w:p w:rsidR="003C3177" w:rsidRPr="005F77BE" w:rsidRDefault="005F77BE" w:rsidP="005F77BE">
                      <w:pPr>
                        <w:jc w:val="center"/>
                        <w:rPr>
                          <w:b/>
                          <w:color w:val="37405A"/>
                          <w:sz w:val="56"/>
                          <w:szCs w:val="56"/>
                        </w:rPr>
                      </w:pPr>
                      <w:r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PERIODO</w:t>
                      </w:r>
                      <w:r>
                        <w:rPr>
                          <w:b/>
                          <w:color w:val="37405A"/>
                          <w:sz w:val="56"/>
                          <w:szCs w:val="56"/>
                        </w:rPr>
                        <w:t xml:space="preserve"> 1 </w:t>
                      </w:r>
                      <w:r w:rsidR="003C3177" w:rsidRPr="005F77BE">
                        <w:rPr>
                          <w:b/>
                          <w:color w:val="37405A"/>
                          <w:sz w:val="56"/>
                          <w:szCs w:val="5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E7C6E" wp14:editId="59F8713C">
                <wp:simplePos x="0" y="0"/>
                <wp:positionH relativeFrom="column">
                  <wp:posOffset>5269865</wp:posOffset>
                </wp:positionH>
                <wp:positionV relativeFrom="paragraph">
                  <wp:posOffset>10215245</wp:posOffset>
                </wp:positionV>
                <wp:extent cx="2239010" cy="315595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23901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024E" w:rsidRPr="0041024E" w:rsidRDefault="0041024E">
                            <w:pPr>
                              <w:rPr>
                                <w:rFonts w:ascii="Helvetica" w:hAnsi="Helvetica" w:cs="Al Bayan Plain"/>
                                <w:color w:val="C00000"/>
                                <w:sz w:val="21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7C6E" id="Cuadro de texto 7" o:spid="_x0000_s1031" type="#_x0000_t202" style="position:absolute;margin-left:414.95pt;margin-top:804.35pt;width:176.3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" filled="f" stroked="f" strokeweight=".5pt">
                <v:textbox>
                  <w:txbxContent>
                    <w:p w:rsidR="0041024E" w:rsidRPr="0041024E" w:rsidRDefault="0041024E">
                      <w:pPr>
                        <w:rPr>
                          <w:rFonts w:ascii="Helvetica" w:hAnsi="Helvetica" w:cs="Al Bayan Plain"/>
                          <w:color w:val="C00000"/>
                          <w:sz w:val="21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7BE">
        <w:rPr>
          <w:noProof/>
          <w:lang w:val="en-US" w:eastAsia="en-US"/>
        </w:rPr>
        <w:drawing>
          <wp:inline distT="0" distB="0" distL="0" distR="0" wp14:anchorId="3C79B81B" wp14:editId="2498A992">
            <wp:extent cx="7570470" cy="10696575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5D3" w:rsidRDefault="00F345D3"/>
    <w:p w:rsidR="003A4BB9" w:rsidRDefault="003A4BB9"/>
    <w:p w:rsidR="003A4BB9" w:rsidRPr="003A4BB9" w:rsidRDefault="003A4BB9" w:rsidP="003A4BB9"/>
    <w:p w:rsidR="003A4BB9" w:rsidRPr="003A4BB9" w:rsidRDefault="0090047B" w:rsidP="003A4BB9"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34E35C0B" wp14:editId="114EEE3C">
            <wp:simplePos x="0" y="0"/>
            <wp:positionH relativeFrom="column">
              <wp:posOffset>216535</wp:posOffset>
            </wp:positionH>
            <wp:positionV relativeFrom="paragraph">
              <wp:posOffset>15240</wp:posOffset>
            </wp:positionV>
            <wp:extent cx="1562735" cy="1562735"/>
            <wp:effectExtent l="0" t="0" r="0" b="0"/>
            <wp:wrapSquare wrapText="bothSides"/>
            <wp:docPr id="5" name="Imagen 5" descr="Ingeniería en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ería en Sistema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BB9" w:rsidRPr="003A4BB9" w:rsidRDefault="003A4BB9" w:rsidP="003A4BB9"/>
    <w:p w:rsidR="003A4BB9" w:rsidRDefault="003A4BB9" w:rsidP="003A4BB9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9AEB2" wp14:editId="2BDFE544">
                <wp:simplePos x="0" y="0"/>
                <wp:positionH relativeFrom="column">
                  <wp:posOffset>2442845</wp:posOffset>
                </wp:positionH>
                <wp:positionV relativeFrom="paragraph">
                  <wp:posOffset>13970</wp:posOffset>
                </wp:positionV>
                <wp:extent cx="4210494" cy="8080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494" cy="80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BB9" w:rsidRPr="003A4BB9" w:rsidRDefault="003A4BB9" w:rsidP="003A4BB9">
                            <w:pPr>
                              <w:tabs>
                                <w:tab w:val="left" w:pos="2060"/>
                              </w:tabs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AEB2" id="Cuadro de texto 6" o:spid="_x0000_s1032" type="#_x0000_t202" style="position:absolute;margin-left:192.35pt;margin-top:1.1pt;width:331.55pt;height:6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" filled="f" stroked="f">
                <v:textbox>
                  <w:txbxContent>
                    <w:p w:rsidR="003A4BB9" w:rsidRPr="003A4BB9" w:rsidRDefault="003A4BB9" w:rsidP="003A4BB9">
                      <w:pPr>
                        <w:tabs>
                          <w:tab w:val="left" w:pos="2060"/>
                        </w:tabs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650062" w:rsidRDefault="003A4BB9" w:rsidP="003A4BB9">
      <w:pPr>
        <w:tabs>
          <w:tab w:val="left" w:pos="2060"/>
        </w:tabs>
      </w:pPr>
      <w:r>
        <w:tab/>
      </w: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Default="003A4BB9" w:rsidP="003A4BB9">
      <w:pPr>
        <w:tabs>
          <w:tab w:val="left" w:pos="2060"/>
        </w:tabs>
      </w:pPr>
    </w:p>
    <w:p w:rsidR="003A4BB9" w:rsidRPr="0090047B" w:rsidRDefault="00A430AA" w:rsidP="0090047B">
      <w:pPr>
        <w:tabs>
          <w:tab w:val="left" w:pos="2060"/>
        </w:tabs>
        <w:jc w:val="center"/>
      </w:pPr>
      <w:r w:rsidRPr="00874E43">
        <w:rPr>
          <w:rFonts w:asciiTheme="majorHAnsi" w:hAnsiTheme="majorHAnsi" w:cstheme="majorHAnsi"/>
          <w:b/>
          <w:sz w:val="36"/>
          <w:szCs w:val="36"/>
        </w:rPr>
        <w:t>Contenido</w:t>
      </w:r>
    </w:p>
    <w:p w:rsidR="008A0A8C" w:rsidRDefault="008A0A8C" w:rsidP="008A0A8C">
      <w:pPr>
        <w:tabs>
          <w:tab w:val="left" w:pos="2060"/>
        </w:tabs>
        <w:jc w:val="center"/>
      </w:pPr>
    </w:p>
    <w:p w:rsidR="00885D56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Objetivos ………………………………………………………………………………….. 3</w:t>
      </w:r>
    </w:p>
    <w:p w:rsidR="00E54D2F" w:rsidRPr="00D3157E" w:rsidRDefault="00E54D2F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1.1 Objetivos específicos …………………………………………………………. 3</w:t>
      </w:r>
    </w:p>
    <w:p w:rsidR="002052E4" w:rsidRPr="00D3157E" w:rsidRDefault="002052E4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2052E4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A1284E" w:rsidRPr="00D3157E" w:rsidRDefault="00A1284E" w:rsidP="00A1284E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Alcance ……………………………………………………………………………………</w:t>
      </w:r>
      <w:r w:rsidR="00304913" w:rsidRPr="00D3157E">
        <w:rPr>
          <w:sz w:val="28"/>
          <w:szCs w:val="28"/>
        </w:rPr>
        <w:t xml:space="preserve"> 3</w:t>
      </w:r>
    </w:p>
    <w:p w:rsidR="0063705A" w:rsidRPr="00D3157E" w:rsidRDefault="0063705A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63705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1D7318" w:rsidRPr="00D3157E" w:rsidRDefault="00A02F26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Requerimientos técnicos ……………………………………………………….. 4</w:t>
      </w:r>
    </w:p>
    <w:p w:rsidR="00567B35" w:rsidRPr="00D3157E" w:rsidRDefault="00567B35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>3.1 Software ………………………………………………………………………….. 4</w:t>
      </w:r>
    </w:p>
    <w:p w:rsidR="00A83F51" w:rsidRPr="00D3157E" w:rsidRDefault="00A83F51" w:rsidP="00A83F51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  <w:r w:rsidRPr="00D3157E">
        <w:rPr>
          <w:sz w:val="28"/>
          <w:szCs w:val="28"/>
        </w:rPr>
        <w:t xml:space="preserve">3.2 Hardware ………………………………………………………………………… 4 </w:t>
      </w:r>
    </w:p>
    <w:p w:rsidR="00567B35" w:rsidRPr="00D3157E" w:rsidRDefault="00567B35" w:rsidP="00567B35">
      <w:pPr>
        <w:tabs>
          <w:tab w:val="left" w:pos="2060"/>
        </w:tabs>
        <w:rPr>
          <w:sz w:val="28"/>
          <w:szCs w:val="28"/>
        </w:rPr>
      </w:pPr>
    </w:p>
    <w:p w:rsidR="005D532D" w:rsidRPr="00D3157E" w:rsidRDefault="005D532D" w:rsidP="00567B35">
      <w:pPr>
        <w:tabs>
          <w:tab w:val="left" w:pos="2060"/>
        </w:tabs>
        <w:rPr>
          <w:sz w:val="28"/>
          <w:szCs w:val="28"/>
        </w:rPr>
      </w:pPr>
    </w:p>
    <w:p w:rsidR="00567B35" w:rsidRPr="00D3157E" w:rsidRDefault="00F93962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Herramientas utilizadas para el desarrollo …………………………… 5</w:t>
      </w:r>
    </w:p>
    <w:p w:rsidR="000A06F1" w:rsidRPr="00D3157E" w:rsidRDefault="000A06F1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0A06F1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0A06F1" w:rsidRPr="00D3157E" w:rsidRDefault="000A06F1" w:rsidP="001D7318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Instalación ……………………………………………………………………………. 5</w:t>
      </w:r>
    </w:p>
    <w:p w:rsidR="00C36DDA" w:rsidRPr="00D3157E" w:rsidRDefault="00C36DDA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5D532D" w:rsidRPr="00D3157E" w:rsidRDefault="005D532D" w:rsidP="00C36DDA">
      <w:pPr>
        <w:pStyle w:val="Prrafodelista"/>
        <w:tabs>
          <w:tab w:val="left" w:pos="2060"/>
        </w:tabs>
        <w:ind w:left="2420"/>
        <w:rPr>
          <w:sz w:val="28"/>
          <w:szCs w:val="28"/>
        </w:rPr>
      </w:pPr>
    </w:p>
    <w:p w:rsidR="00874E43" w:rsidRDefault="00A83F51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 w:rsidRPr="00D3157E">
        <w:rPr>
          <w:sz w:val="28"/>
          <w:szCs w:val="28"/>
        </w:rPr>
        <w:t>Configuración</w:t>
      </w:r>
      <w:r w:rsidR="00C36DDA" w:rsidRPr="00D3157E">
        <w:rPr>
          <w:sz w:val="28"/>
          <w:szCs w:val="28"/>
        </w:rPr>
        <w:t xml:space="preserve"> ………………………………………………………………………… 6</w:t>
      </w:r>
    </w:p>
    <w:p w:rsidR="00874E43" w:rsidRDefault="00874E43" w:rsidP="00874E43">
      <w:pPr>
        <w:pStyle w:val="Prrafodelista"/>
        <w:tabs>
          <w:tab w:val="left" w:pos="2060"/>
        </w:tabs>
        <w:ind w:left="1776"/>
        <w:rPr>
          <w:sz w:val="28"/>
          <w:szCs w:val="28"/>
        </w:rPr>
      </w:pPr>
    </w:p>
    <w:p w:rsidR="00874E43" w:rsidRPr="00874E43" w:rsidRDefault="00874E43" w:rsidP="00874E43">
      <w:pPr>
        <w:pStyle w:val="Prrafodelista"/>
        <w:numPr>
          <w:ilvl w:val="0"/>
          <w:numId w:val="6"/>
        </w:numPr>
        <w:tabs>
          <w:tab w:val="left" w:pos="2060"/>
        </w:tabs>
        <w:rPr>
          <w:sz w:val="28"/>
          <w:szCs w:val="28"/>
        </w:rPr>
      </w:pPr>
      <w:r>
        <w:rPr>
          <w:sz w:val="28"/>
          <w:szCs w:val="28"/>
        </w:rPr>
        <w:t>Diccionario de clases</w:t>
      </w:r>
      <w:r w:rsidR="003A3734">
        <w:rPr>
          <w:sz w:val="28"/>
          <w:szCs w:val="28"/>
        </w:rPr>
        <w:t xml:space="preserve"> y métodos</w:t>
      </w:r>
      <w:r>
        <w:rPr>
          <w:sz w:val="28"/>
          <w:szCs w:val="28"/>
        </w:rPr>
        <w:t xml:space="preserve"> ………………………………………………………………. 6</w:t>
      </w:r>
      <w:r w:rsidR="003A3734">
        <w:rPr>
          <w:sz w:val="28"/>
          <w:szCs w:val="28"/>
        </w:rPr>
        <w:t xml:space="preserve"> - </w:t>
      </w: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567B35" w:rsidRDefault="00567B35" w:rsidP="001D7318">
      <w:pPr>
        <w:pStyle w:val="Prrafodelista"/>
        <w:tabs>
          <w:tab w:val="left" w:pos="2060"/>
        </w:tabs>
        <w:ind w:left="2420"/>
      </w:pPr>
    </w:p>
    <w:p w:rsidR="001D7318" w:rsidRDefault="001D7318" w:rsidP="001D7318">
      <w:pPr>
        <w:pStyle w:val="Prrafodelista"/>
        <w:tabs>
          <w:tab w:val="left" w:pos="2060"/>
        </w:tabs>
        <w:ind w:left="2420"/>
      </w:pPr>
    </w:p>
    <w:p w:rsidR="00885D56" w:rsidRDefault="00885D56" w:rsidP="00885D56">
      <w:pPr>
        <w:pStyle w:val="Prrafodelista"/>
        <w:tabs>
          <w:tab w:val="left" w:pos="2060"/>
        </w:tabs>
        <w:ind w:left="2852"/>
      </w:pPr>
    </w:p>
    <w:p w:rsidR="009F5A7A" w:rsidRDefault="009F5A7A" w:rsidP="009F5A7A">
      <w:pPr>
        <w:tabs>
          <w:tab w:val="left" w:pos="2060"/>
        </w:tabs>
      </w:pPr>
      <w:r>
        <w:tab/>
      </w:r>
    </w:p>
    <w:p w:rsidR="009F5A7A" w:rsidRDefault="009F5A7A" w:rsidP="009F5A7A">
      <w:pPr>
        <w:tabs>
          <w:tab w:val="left" w:pos="2060"/>
        </w:tabs>
      </w:pPr>
    </w:p>
    <w:p w:rsidR="009F5A7A" w:rsidRDefault="009F5A7A" w:rsidP="009F5A7A">
      <w:pPr>
        <w:tabs>
          <w:tab w:val="left" w:pos="20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0A8C" w:rsidRDefault="008A0A8C">
      <w:r>
        <w:br w:type="page"/>
      </w: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C339F7" w:rsidRDefault="00C339F7" w:rsidP="008A0A8C">
      <w:pPr>
        <w:tabs>
          <w:tab w:val="left" w:pos="2060"/>
        </w:tabs>
        <w:jc w:val="center"/>
      </w:pPr>
    </w:p>
    <w:p w:rsidR="008A0A8C" w:rsidRDefault="008A0A8C" w:rsidP="008A0A8C">
      <w:pPr>
        <w:tabs>
          <w:tab w:val="left" w:pos="2060"/>
        </w:tabs>
        <w:jc w:val="center"/>
      </w:pPr>
    </w:p>
    <w:p w:rsidR="00A12ADF" w:rsidRPr="0012534A" w:rsidRDefault="0012534A" w:rsidP="00097BE1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2534A">
        <w:rPr>
          <w:rFonts w:asciiTheme="majorHAnsi" w:hAnsiTheme="majorHAnsi" w:cstheme="majorHAnsi"/>
          <w:b/>
          <w:sz w:val="40"/>
          <w:szCs w:val="40"/>
        </w:rPr>
        <w:t xml:space="preserve">1. </w:t>
      </w:r>
      <w:r w:rsidR="00A12ADF" w:rsidRPr="0012534A">
        <w:rPr>
          <w:rFonts w:asciiTheme="majorHAnsi" w:hAnsiTheme="majorHAnsi" w:cstheme="majorHAnsi"/>
          <w:b/>
          <w:sz w:val="40"/>
          <w:szCs w:val="40"/>
        </w:rPr>
        <w:t>Objetivos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2052E4" w:rsidP="002052E4">
      <w:pPr>
        <w:jc w:val="center"/>
      </w:pPr>
      <w:r>
        <w:t>Se ha creado dicho documento con el propósito de mostrar cómo fue diseñada la aplicación,</w:t>
      </w:r>
    </w:p>
    <w:p w:rsidR="002052E4" w:rsidRDefault="002052E4" w:rsidP="002052E4">
      <w:pPr>
        <w:ind w:firstLine="1416"/>
        <w:jc w:val="both"/>
      </w:pPr>
      <w:r>
        <w:t>Y al mismo tiempo dar referencias de como interactuar con el programa.</w:t>
      </w:r>
    </w:p>
    <w:p w:rsidR="000C2981" w:rsidRDefault="000C2981" w:rsidP="002052E4">
      <w:pPr>
        <w:ind w:firstLine="1416"/>
        <w:jc w:val="both"/>
      </w:pPr>
    </w:p>
    <w:p w:rsidR="000C2981" w:rsidRDefault="000C2981" w:rsidP="002052E4">
      <w:pPr>
        <w:ind w:firstLine="1416"/>
        <w:jc w:val="both"/>
      </w:pPr>
      <w:r>
        <w:t>Todo esto para futuras actualizaciones o para darle mantenimiento por otro programador.</w:t>
      </w:r>
    </w:p>
    <w:p w:rsidR="000C2981" w:rsidRDefault="000C2981" w:rsidP="002052E4">
      <w:pPr>
        <w:ind w:firstLine="1416"/>
        <w:jc w:val="both"/>
      </w:pPr>
      <w:r>
        <w:t>Se especifica su creación, proceso de instalación</w:t>
      </w:r>
      <w:r w:rsidR="0012534A">
        <w:t xml:space="preserve">, código fuente etc… </w:t>
      </w:r>
    </w:p>
    <w:p w:rsidR="00CE31CA" w:rsidRDefault="00CE31C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12534A" w:rsidRPr="0012534A" w:rsidRDefault="0012534A" w:rsidP="002052E4">
      <w:pPr>
        <w:ind w:firstLine="1416"/>
        <w:jc w:val="both"/>
        <w:rPr>
          <w:rFonts w:asciiTheme="majorHAnsi" w:hAnsiTheme="majorHAnsi" w:cstheme="majorHAnsi"/>
          <w:b/>
          <w:sz w:val="32"/>
          <w:szCs w:val="32"/>
        </w:rPr>
      </w:pPr>
      <w:r>
        <w:tab/>
      </w:r>
      <w:r w:rsidRPr="0012534A">
        <w:rPr>
          <w:rFonts w:asciiTheme="majorHAnsi" w:hAnsiTheme="majorHAnsi" w:cstheme="majorHAnsi"/>
          <w:b/>
          <w:sz w:val="32"/>
          <w:szCs w:val="32"/>
        </w:rPr>
        <w:t>1.1 Objetivos específicos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  <w:r w:rsidRPr="0012534A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12534A" w:rsidRPr="0012534A" w:rsidRDefault="0012534A" w:rsidP="0012534A">
      <w:pPr>
        <w:ind w:firstLine="1416"/>
      </w:pPr>
    </w:p>
    <w:p w:rsidR="0012534A" w:rsidRPr="0012534A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>
        <w:rPr>
          <w:rFonts w:cs="Calibri"/>
          <w:lang w:val="es-MX" w:eastAsia="es-ES_tradnl"/>
        </w:rPr>
        <w:t>1. Comprende</w:t>
      </w:r>
      <w:r w:rsidRPr="0012534A">
        <w:rPr>
          <w:rFonts w:cs="Calibri"/>
          <w:lang w:val="es-MX" w:eastAsia="es-ES_tradnl"/>
        </w:rPr>
        <w:t xml:space="preserve"> los pasos a seguir para gestionar los procesos por parte del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ab/>
      </w:r>
      <w:r w:rsidRPr="0012534A">
        <w:rPr>
          <w:rFonts w:cs="Calibri"/>
          <w:lang w:val="es-MX" w:eastAsia="es-ES_tradnl"/>
        </w:rPr>
        <w:tab/>
      </w:r>
      <w:r w:rsidRPr="00B912C1">
        <w:rPr>
          <w:rFonts w:cs="Calibri"/>
          <w:lang w:val="es-MX" w:eastAsia="es-ES_tradnl"/>
        </w:rPr>
        <w:t>sistema operativo.</w:t>
      </w:r>
    </w:p>
    <w:p w:rsidR="0012534A" w:rsidRPr="00B912C1" w:rsidRDefault="0012534A" w:rsidP="0012534A">
      <w:pPr>
        <w:autoSpaceDE w:val="0"/>
        <w:autoSpaceDN w:val="0"/>
        <w:adjustRightInd w:val="0"/>
        <w:rPr>
          <w:rFonts w:cs="Calibri"/>
          <w:lang w:val="es-MX" w:eastAsia="es-ES_tradnl"/>
        </w:rPr>
      </w:pPr>
    </w:p>
    <w:p w:rsidR="0012534A" w:rsidRDefault="0012534A" w:rsidP="0012534A">
      <w:pPr>
        <w:ind w:firstLine="1416"/>
        <w:rPr>
          <w:rFonts w:cs="Calibri"/>
          <w:lang w:val="es-MX" w:eastAsia="es-ES_tradnl"/>
        </w:rPr>
      </w:pPr>
      <w:r w:rsidRPr="0012534A">
        <w:rPr>
          <w:rFonts w:cs="Calibri"/>
          <w:lang w:val="es-MX" w:eastAsia="es-ES_tradnl"/>
        </w:rPr>
        <w:t>2. Desarrollar un gestor de procesos en base al modelo de los 5 estados.</w:t>
      </w: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CE31CA" w:rsidRDefault="00CE31CA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12534A">
      <w:pPr>
        <w:ind w:firstLine="1416"/>
        <w:rPr>
          <w:rFonts w:cs="Calibri"/>
          <w:lang w:val="es-MX" w:eastAsia="es-ES_tradnl"/>
        </w:rPr>
      </w:pPr>
    </w:p>
    <w:p w:rsidR="0026660F" w:rsidRDefault="0026660F" w:rsidP="00097BE1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  <w:r w:rsidRPr="0026660F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2. Alcance</w:t>
      </w:r>
      <w:r w:rsidR="00200E10">
        <w:rPr>
          <w:rFonts w:asciiTheme="majorHAnsi" w:hAnsiTheme="majorHAnsi" w:cstheme="majorHAnsi"/>
          <w:b/>
          <w:sz w:val="40"/>
          <w:szCs w:val="40"/>
          <w:lang w:val="es-MX" w:eastAsia="es-ES_tradnl"/>
        </w:rPr>
        <w:t>.</w:t>
      </w:r>
    </w:p>
    <w:p w:rsidR="00EF28D7" w:rsidRDefault="00EF28D7" w:rsidP="0012534A">
      <w:pPr>
        <w:ind w:firstLine="1416"/>
        <w:rPr>
          <w:rFonts w:asciiTheme="majorHAnsi" w:hAnsiTheme="majorHAnsi" w:cstheme="majorHAnsi"/>
          <w:b/>
          <w:sz w:val="40"/>
          <w:szCs w:val="40"/>
          <w:lang w:val="es-MX" w:eastAsia="es-ES_tradnl"/>
        </w:rPr>
      </w:pPr>
    </w:p>
    <w:p w:rsidR="0026660F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Este documento va dirigido a un programador con conocimientos medios de lenguaje java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 xml:space="preserve">además de los conocimientos de la clase de sistemas operativos uno relacionado con los </w:t>
      </w:r>
    </w:p>
    <w:p w:rsidR="00C339F7" w:rsidRDefault="00C339F7" w:rsidP="0012534A">
      <w:pPr>
        <w:ind w:firstLine="1416"/>
        <w:rPr>
          <w:rFonts w:asciiTheme="minorHAnsi" w:hAnsiTheme="minorHAnsi" w:cstheme="minorHAnsi"/>
          <w:lang w:val="es-MX" w:eastAsia="es-ES_tradnl"/>
        </w:rPr>
      </w:pPr>
      <w:r>
        <w:rPr>
          <w:rFonts w:asciiTheme="minorHAnsi" w:hAnsiTheme="minorHAnsi" w:cstheme="minorHAnsi"/>
          <w:lang w:val="es-MX" w:eastAsia="es-ES_tradnl"/>
        </w:rPr>
        <w:t>con el modelo de los 5 estados.</w:t>
      </w:r>
    </w:p>
    <w:p w:rsidR="00C339F7" w:rsidRPr="0026660F" w:rsidRDefault="00C339F7" w:rsidP="0012534A">
      <w:pPr>
        <w:ind w:firstLine="1416"/>
        <w:rPr>
          <w:rFonts w:asciiTheme="minorHAnsi" w:hAnsiTheme="minorHAnsi" w:cstheme="minorHAnsi"/>
          <w:lang w:val="es-MX"/>
        </w:rPr>
      </w:pPr>
    </w:p>
    <w:p w:rsidR="0012534A" w:rsidRDefault="0012534A" w:rsidP="002052E4">
      <w:pPr>
        <w:ind w:firstLine="1416"/>
        <w:jc w:val="both"/>
      </w:pPr>
    </w:p>
    <w:p w:rsidR="0012534A" w:rsidRDefault="0012534A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2052E4" w:rsidRDefault="002052E4" w:rsidP="002052E4">
      <w:pPr>
        <w:ind w:firstLine="1416"/>
        <w:jc w:val="both"/>
      </w:pPr>
    </w:p>
    <w:p w:rsidR="00A12ADF" w:rsidRDefault="00A12ADF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A12ADF" w:rsidRDefault="00A12ADF" w:rsidP="008A0A8C">
      <w:pPr>
        <w:tabs>
          <w:tab w:val="left" w:pos="2060"/>
        </w:tabs>
        <w:jc w:val="center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1D7318" w:rsidRDefault="001D7318" w:rsidP="001D7318">
      <w:pPr>
        <w:tabs>
          <w:tab w:val="left" w:pos="2060"/>
        </w:tabs>
        <w:ind w:left="2420"/>
      </w:pPr>
    </w:p>
    <w:p w:rsidR="00097BE1" w:rsidRDefault="00097BE1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</w:p>
    <w:p w:rsidR="001D7318" w:rsidRP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40"/>
          <w:szCs w:val="40"/>
        </w:rPr>
      </w:pPr>
      <w:r w:rsidRPr="001D7318">
        <w:rPr>
          <w:rFonts w:asciiTheme="majorHAnsi" w:hAnsiTheme="majorHAnsi" w:cstheme="majorHAnsi"/>
          <w:b/>
          <w:sz w:val="40"/>
          <w:szCs w:val="40"/>
        </w:rPr>
        <w:t>3. Requerimientos técnicos</w:t>
      </w:r>
      <w:r w:rsidR="00200E10">
        <w:rPr>
          <w:rFonts w:asciiTheme="majorHAnsi" w:hAnsiTheme="majorHAnsi" w:cstheme="majorHAnsi"/>
          <w:b/>
          <w:sz w:val="40"/>
          <w:szCs w:val="40"/>
        </w:rPr>
        <w:t>.</w:t>
      </w:r>
    </w:p>
    <w:p w:rsidR="001D7318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40"/>
          <w:szCs w:val="40"/>
        </w:rPr>
      </w:pPr>
    </w:p>
    <w:p w:rsidR="001D7318" w:rsidRPr="009001BC" w:rsidRDefault="001D7318" w:rsidP="001D7318">
      <w:pPr>
        <w:tabs>
          <w:tab w:val="left" w:pos="2060"/>
        </w:tabs>
        <w:ind w:left="2420"/>
        <w:rPr>
          <w:rFonts w:asciiTheme="majorHAnsi" w:hAnsiTheme="majorHAnsi" w:cstheme="majorHAnsi"/>
          <w:b/>
          <w:sz w:val="32"/>
          <w:szCs w:val="32"/>
        </w:rPr>
      </w:pPr>
      <w:r w:rsidRPr="009001BC">
        <w:rPr>
          <w:rFonts w:asciiTheme="majorHAnsi" w:hAnsiTheme="majorHAnsi" w:cstheme="majorHAnsi"/>
          <w:b/>
          <w:sz w:val="32"/>
          <w:szCs w:val="32"/>
        </w:rPr>
        <w:t>S</w:t>
      </w:r>
      <w:r w:rsidR="009001BC">
        <w:rPr>
          <w:rFonts w:asciiTheme="majorHAnsi" w:hAnsiTheme="majorHAnsi" w:cstheme="majorHAnsi"/>
          <w:b/>
          <w:sz w:val="32"/>
          <w:szCs w:val="32"/>
        </w:rPr>
        <w:t>oftware:</w:t>
      </w:r>
    </w:p>
    <w:p w:rsidR="00F14F2D" w:rsidRDefault="00F14F2D" w:rsidP="001D7318">
      <w:pPr>
        <w:tabs>
          <w:tab w:val="left" w:pos="2060"/>
        </w:tabs>
        <w:ind w:left="2420"/>
        <w:rPr>
          <w:rFonts w:asciiTheme="majorHAnsi" w:hAnsiTheme="majorHAnsi" w:cstheme="majorHAnsi"/>
          <w:sz w:val="32"/>
          <w:szCs w:val="32"/>
        </w:rPr>
      </w:pPr>
    </w:p>
    <w:p w:rsidR="00F14F2D" w:rsidRPr="003555C6" w:rsidRDefault="00270899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Java, JDK</w:t>
      </w:r>
    </w:p>
    <w:p w:rsidR="007F2514" w:rsidRPr="003555C6" w:rsidRDefault="007F2514" w:rsidP="00F14F2D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I</w:t>
      </w:r>
      <w:r w:rsidR="00200E10">
        <w:rPr>
          <w:rFonts w:asciiTheme="minorHAnsi" w:hAnsiTheme="minorHAnsi" w:cstheme="minorHAnsi"/>
        </w:rPr>
        <w:t>DE</w:t>
      </w:r>
      <w:r w:rsidR="006620F2" w:rsidRPr="003555C6">
        <w:rPr>
          <w:rFonts w:asciiTheme="minorHAnsi" w:hAnsiTheme="minorHAnsi" w:cstheme="minorHAnsi"/>
        </w:rPr>
        <w:t xml:space="preserve"> </w:t>
      </w:r>
      <w:proofErr w:type="spellStart"/>
      <w:r w:rsidRPr="003555C6">
        <w:rPr>
          <w:rFonts w:asciiTheme="minorHAnsi" w:hAnsiTheme="minorHAnsi" w:cstheme="minorHAnsi"/>
        </w:rPr>
        <w:t>NetBeans</w:t>
      </w:r>
      <w:proofErr w:type="spellEnd"/>
      <w:r w:rsidRPr="003555C6">
        <w:rPr>
          <w:rFonts w:asciiTheme="minorHAnsi" w:hAnsiTheme="minorHAnsi" w:cstheme="minorHAnsi"/>
        </w:rPr>
        <w:t xml:space="preserve"> </w:t>
      </w:r>
      <w:r w:rsidR="006620F2" w:rsidRPr="003555C6">
        <w:rPr>
          <w:rFonts w:asciiTheme="minorHAnsi" w:hAnsiTheme="minorHAnsi" w:cstheme="minorHAnsi"/>
        </w:rPr>
        <w:t xml:space="preserve">o Eclipse </w:t>
      </w:r>
    </w:p>
    <w:p w:rsidR="009001BC" w:rsidRPr="003555C6" w:rsidRDefault="006620F2" w:rsidP="009001BC">
      <w:pPr>
        <w:pStyle w:val="Prrafodelista"/>
        <w:numPr>
          <w:ilvl w:val="0"/>
          <w:numId w:val="7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Computadora con W</w:t>
      </w:r>
      <w:r w:rsidR="009001BC" w:rsidRPr="003555C6">
        <w:rPr>
          <w:rFonts w:asciiTheme="minorHAnsi" w:hAnsiTheme="minorHAnsi" w:cstheme="minorHAnsi"/>
        </w:rPr>
        <w:t>indows 7 o superior</w:t>
      </w:r>
    </w:p>
    <w:p w:rsidR="009001BC" w:rsidRDefault="009001BC" w:rsidP="009001BC">
      <w:pPr>
        <w:tabs>
          <w:tab w:val="left" w:pos="2060"/>
        </w:tabs>
        <w:rPr>
          <w:rFonts w:asciiTheme="majorHAnsi" w:hAnsiTheme="majorHAnsi" w:cstheme="majorHAnsi"/>
          <w:sz w:val="32"/>
          <w:szCs w:val="32"/>
        </w:rPr>
      </w:pPr>
    </w:p>
    <w:p w:rsidR="009001BC" w:rsidRPr="009001BC" w:rsidRDefault="009001BC" w:rsidP="009001BC">
      <w:p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</w:t>
      </w:r>
      <w:r w:rsidRPr="009001BC">
        <w:rPr>
          <w:rFonts w:asciiTheme="majorHAnsi" w:hAnsiTheme="majorHAnsi" w:cstheme="majorHAnsi"/>
          <w:b/>
          <w:sz w:val="32"/>
          <w:szCs w:val="32"/>
        </w:rPr>
        <w:t>Hardware:</w:t>
      </w:r>
    </w:p>
    <w:p w:rsidR="009001BC" w:rsidRDefault="009001BC" w:rsidP="009001BC">
      <w:pPr>
        <w:pStyle w:val="Prrafodelista"/>
        <w:tabs>
          <w:tab w:val="left" w:pos="2060"/>
        </w:tabs>
        <w:ind w:left="3500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9001BC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Una computadora completa (bocinas no necesarias)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</w:rPr>
      </w:pPr>
    </w:p>
    <w:p w:rsidR="009001BC" w:rsidRPr="009001BC" w:rsidRDefault="009001BC" w:rsidP="009001BC">
      <w:pPr>
        <w:pStyle w:val="Prrafodelista"/>
        <w:tabs>
          <w:tab w:val="left" w:pos="2060"/>
        </w:tabs>
        <w:ind w:left="3550"/>
        <w:rPr>
          <w:rFonts w:asciiTheme="majorHAnsi" w:hAnsiTheme="majorHAnsi" w:cstheme="majorHAnsi"/>
          <w:sz w:val="32"/>
          <w:szCs w:val="32"/>
        </w:rPr>
      </w:pPr>
    </w:p>
    <w:p w:rsidR="009001BC" w:rsidRPr="000D562A" w:rsidRDefault="009001BC" w:rsidP="009001BC">
      <w:pPr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="000D562A" w:rsidRPr="000D562A">
        <w:rPr>
          <w:rFonts w:asciiTheme="majorHAnsi" w:hAnsiTheme="majorHAnsi" w:cstheme="majorHAnsi"/>
          <w:b/>
          <w:sz w:val="32"/>
          <w:szCs w:val="32"/>
        </w:rPr>
        <w:t>3.1 Requerimientos mínimos de hardware</w:t>
      </w:r>
      <w:r w:rsidR="00200E10">
        <w:rPr>
          <w:rFonts w:asciiTheme="majorHAnsi" w:hAnsiTheme="majorHAnsi" w:cstheme="majorHAnsi"/>
          <w:b/>
          <w:sz w:val="32"/>
          <w:szCs w:val="32"/>
        </w:rPr>
        <w:t>.</w:t>
      </w:r>
    </w:p>
    <w:p w:rsidR="000D562A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Procesador: Intel </w:t>
      </w:r>
      <w:proofErr w:type="spellStart"/>
      <w:r w:rsidRPr="003555C6">
        <w:rPr>
          <w:rFonts w:asciiTheme="minorHAnsi" w:hAnsiTheme="minorHAnsi" w:cstheme="minorHAnsi"/>
        </w:rPr>
        <w:t>Inside</w:t>
      </w:r>
      <w:proofErr w:type="spellEnd"/>
      <w:r w:rsidRPr="003555C6">
        <w:rPr>
          <w:rFonts w:asciiTheme="minorHAnsi" w:hAnsiTheme="minorHAnsi" w:cstheme="minorHAnsi"/>
        </w:rPr>
        <w:t xml:space="preserve"> 1.5 </w:t>
      </w:r>
      <w:proofErr w:type="spellStart"/>
      <w:r w:rsidRPr="003555C6">
        <w:rPr>
          <w:rFonts w:asciiTheme="minorHAnsi" w:hAnsiTheme="minorHAnsi" w:cstheme="minorHAnsi"/>
        </w:rPr>
        <w:t>Ghz</w:t>
      </w:r>
      <w:proofErr w:type="spellEnd"/>
    </w:p>
    <w:p w:rsidR="000D562A" w:rsidRPr="003555C6" w:rsidRDefault="000D562A" w:rsidP="000D562A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 xml:space="preserve">Memoria RAM (mínimo): 512 </w:t>
      </w:r>
      <w:proofErr w:type="spellStart"/>
      <w:r w:rsidRPr="003555C6">
        <w:rPr>
          <w:rFonts w:asciiTheme="minorHAnsi" w:hAnsiTheme="minorHAnsi" w:cstheme="minorHAnsi"/>
        </w:rPr>
        <w:t>mb</w:t>
      </w:r>
      <w:proofErr w:type="spellEnd"/>
    </w:p>
    <w:p w:rsidR="003555C6" w:rsidRPr="003555C6" w:rsidRDefault="003555C6" w:rsidP="003555C6">
      <w:pPr>
        <w:pStyle w:val="Prrafodelista"/>
        <w:numPr>
          <w:ilvl w:val="0"/>
          <w:numId w:val="16"/>
        </w:numPr>
        <w:tabs>
          <w:tab w:val="left" w:pos="2060"/>
        </w:tabs>
        <w:rPr>
          <w:rFonts w:asciiTheme="minorHAnsi" w:hAnsiTheme="minorHAnsi" w:cstheme="minorHAnsi"/>
        </w:rPr>
      </w:pPr>
      <w:r w:rsidRPr="003555C6">
        <w:rPr>
          <w:rFonts w:asciiTheme="minorHAnsi" w:hAnsiTheme="minorHAnsi" w:cstheme="minorHAnsi"/>
        </w:rPr>
        <w:t>Disco duro: 10gb</w:t>
      </w: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rPr>
          <w:rFonts w:asciiTheme="majorHAnsi" w:hAnsiTheme="majorHAnsi" w:cstheme="majorHAnsi"/>
        </w:rPr>
      </w:pP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3555C6">
        <w:rPr>
          <w:rFonts w:asciiTheme="majorHAnsi" w:hAnsiTheme="majorHAnsi" w:cstheme="majorHAnsi"/>
          <w:b/>
          <w:sz w:val="32"/>
          <w:szCs w:val="32"/>
        </w:rPr>
        <w:tab/>
        <w:t>3.2 Requerimientos mínimos de software</w:t>
      </w:r>
    </w:p>
    <w:p w:rsidR="003555C6" w:rsidRDefault="003555C6" w:rsidP="003555C6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32"/>
          <w:szCs w:val="32"/>
        </w:rPr>
      </w:pPr>
    </w:p>
    <w:p w:rsidR="003555C6" w:rsidRPr="003555C6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>Privilegios de administrador: si</w:t>
      </w:r>
    </w:p>
    <w:p w:rsidR="00A21D05" w:rsidRPr="00A21D05" w:rsidRDefault="003555C6" w:rsidP="003555C6">
      <w:pPr>
        <w:pStyle w:val="Prrafodelista"/>
        <w:numPr>
          <w:ilvl w:val="0"/>
          <w:numId w:val="17"/>
        </w:numPr>
        <w:tabs>
          <w:tab w:val="left" w:pos="20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Sistema operativo: Windows 7 o superior </w:t>
      </w: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A21D05" w:rsidRDefault="00A21D05" w:rsidP="00A21D05">
      <w:pPr>
        <w:pStyle w:val="Prrafodelista"/>
        <w:tabs>
          <w:tab w:val="left" w:pos="2060"/>
        </w:tabs>
        <w:ind w:left="3192"/>
        <w:rPr>
          <w:rFonts w:asciiTheme="minorHAnsi" w:hAnsiTheme="minorHAnsi" w:cstheme="minorHAnsi"/>
        </w:rPr>
      </w:pPr>
    </w:p>
    <w:p w:rsidR="003555C6" w:rsidRPr="003555C6" w:rsidRDefault="003555C6" w:rsidP="00A21D05">
      <w:pPr>
        <w:pStyle w:val="Prrafodelista"/>
        <w:tabs>
          <w:tab w:val="left" w:pos="2060"/>
        </w:tabs>
        <w:ind w:left="2124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inorHAnsi" w:hAnsiTheme="minorHAnsi" w:cstheme="minorHAnsi"/>
        </w:rPr>
        <w:t xml:space="preserve"> </w:t>
      </w:r>
    </w:p>
    <w:p w:rsidR="000D562A" w:rsidRPr="000D562A" w:rsidRDefault="000D562A" w:rsidP="000D562A">
      <w:pPr>
        <w:pStyle w:val="Prrafodelista"/>
        <w:tabs>
          <w:tab w:val="left" w:pos="2060"/>
        </w:tabs>
        <w:ind w:left="2844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:rsidR="000D562A" w:rsidRPr="009001BC" w:rsidRDefault="000D562A" w:rsidP="009001BC">
      <w:pPr>
        <w:tabs>
          <w:tab w:val="left" w:pos="2060"/>
        </w:tabs>
        <w:ind w:left="2124"/>
        <w:rPr>
          <w:rFonts w:asciiTheme="majorHAnsi" w:hAnsiTheme="majorHAnsi" w:cstheme="majorHAnsi"/>
          <w:sz w:val="32"/>
          <w:szCs w:val="32"/>
        </w:rPr>
      </w:pPr>
    </w:p>
    <w:p w:rsidR="00F14F2D" w:rsidRDefault="00242CB0">
      <w:r>
        <w:br w:type="page"/>
      </w:r>
    </w:p>
    <w:p w:rsidR="00A12ADF" w:rsidRDefault="00A12ADF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242CB0" w:rsidRDefault="00242CB0" w:rsidP="008A0A8C">
      <w:pPr>
        <w:tabs>
          <w:tab w:val="left" w:pos="2060"/>
        </w:tabs>
        <w:jc w:val="center"/>
      </w:pPr>
    </w:p>
    <w:p w:rsidR="005033C0" w:rsidRPr="007278F1" w:rsidRDefault="00C427A3" w:rsidP="00C427A3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7278F1">
        <w:rPr>
          <w:rFonts w:asciiTheme="majorHAnsi" w:hAnsiTheme="majorHAnsi" w:cstheme="majorHAnsi"/>
          <w:b/>
          <w:sz w:val="40"/>
          <w:szCs w:val="40"/>
        </w:rPr>
        <w:t>4. Herramientas utilizadas para el desarrollo</w:t>
      </w:r>
      <w:r w:rsidR="00200E10" w:rsidRPr="007278F1">
        <w:rPr>
          <w:rFonts w:asciiTheme="majorHAnsi" w:hAnsiTheme="majorHAnsi" w:cstheme="majorHAnsi"/>
          <w:b/>
          <w:sz w:val="40"/>
          <w:szCs w:val="40"/>
        </w:rPr>
        <w:t>.</w:t>
      </w:r>
    </w:p>
    <w:p w:rsidR="00200E10" w:rsidRDefault="00200E10" w:rsidP="00C427A3">
      <w:pPr>
        <w:tabs>
          <w:tab w:val="left" w:pos="2060"/>
        </w:tabs>
        <w:ind w:left="1416"/>
      </w:pP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IDE </w:t>
      </w:r>
      <w:proofErr w:type="spellStart"/>
      <w:r>
        <w:t>NetBeans</w:t>
      </w:r>
      <w:proofErr w:type="spellEnd"/>
      <w:r>
        <w:t xml:space="preserve"> 8.2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Documentación de java en línea</w:t>
      </w:r>
    </w:p>
    <w:p w:rsidR="00200E10" w:rsidRDefault="00200E10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>Editor de texto</w:t>
      </w:r>
    </w:p>
    <w:p w:rsidR="00046507" w:rsidRDefault="00046507" w:rsidP="00200E10">
      <w:pPr>
        <w:pStyle w:val="Prrafodelista"/>
        <w:numPr>
          <w:ilvl w:val="0"/>
          <w:numId w:val="18"/>
        </w:numPr>
        <w:tabs>
          <w:tab w:val="left" w:pos="2060"/>
        </w:tabs>
      </w:pPr>
      <w:r>
        <w:t xml:space="preserve">Documentación de la clase acerca de los 5 estados  </w:t>
      </w: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F45EE" w:rsidRDefault="003F45EE" w:rsidP="00200E10">
      <w:pPr>
        <w:pStyle w:val="Prrafodelista"/>
        <w:tabs>
          <w:tab w:val="left" w:pos="2060"/>
        </w:tabs>
        <w:ind w:left="2136"/>
      </w:pPr>
    </w:p>
    <w:p w:rsidR="003B3264" w:rsidRDefault="003B3264" w:rsidP="00200E10">
      <w:pPr>
        <w:pStyle w:val="Prrafodelista"/>
        <w:tabs>
          <w:tab w:val="left" w:pos="2060"/>
        </w:tabs>
        <w:ind w:left="2136"/>
      </w:pPr>
    </w:p>
    <w:p w:rsidR="003B3264" w:rsidRPr="003B3264" w:rsidRDefault="003B3264" w:rsidP="003B3264">
      <w:pPr>
        <w:pStyle w:val="Prrafodelista"/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3B3264">
        <w:rPr>
          <w:rFonts w:asciiTheme="majorHAnsi" w:hAnsiTheme="majorHAnsi" w:cstheme="majorHAnsi"/>
          <w:b/>
          <w:sz w:val="40"/>
          <w:szCs w:val="40"/>
        </w:rPr>
        <w:t>5. Instalación.</w:t>
      </w:r>
    </w:p>
    <w:p w:rsidR="003B3264" w:rsidRDefault="003B3264" w:rsidP="003B3264">
      <w:pPr>
        <w:pStyle w:val="Prrafodelista"/>
        <w:tabs>
          <w:tab w:val="left" w:pos="2060"/>
        </w:tabs>
        <w:ind w:left="1416"/>
      </w:pPr>
    </w:p>
    <w:p w:rsidR="003B3264" w:rsidRDefault="003B3264" w:rsidP="003B3264">
      <w:pPr>
        <w:pStyle w:val="Prrafodelista"/>
        <w:numPr>
          <w:ilvl w:val="0"/>
          <w:numId w:val="19"/>
        </w:numPr>
        <w:tabs>
          <w:tab w:val="left" w:pos="2060"/>
        </w:tabs>
      </w:pPr>
      <w:r>
        <w:t xml:space="preserve">No requiere de una instalación ya que se es un archivo ejecutable </w:t>
      </w:r>
    </w:p>
    <w:p w:rsidR="00B912C1" w:rsidRDefault="00B912C1" w:rsidP="00B912C1">
      <w:pPr>
        <w:pStyle w:val="Prrafodelista"/>
        <w:tabs>
          <w:tab w:val="left" w:pos="2060"/>
        </w:tabs>
        <w:ind w:left="2136"/>
      </w:pPr>
    </w:p>
    <w:p w:rsidR="003B6042" w:rsidRPr="008761B8" w:rsidRDefault="003B6042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8761B8" w:rsidRPr="00096EBE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</w:p>
    <w:p w:rsidR="00B912C1" w:rsidRPr="00B912C1" w:rsidRDefault="008761B8" w:rsidP="00B912C1">
      <w:pPr>
        <w:pStyle w:val="Prrafodelista"/>
        <w:tabs>
          <w:tab w:val="left" w:pos="2060"/>
        </w:tabs>
        <w:ind w:left="1416"/>
        <w:rPr>
          <w:noProof/>
          <w:lang w:val="es-MX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69475A72" wp14:editId="7165C2D1">
            <wp:simplePos x="0" y="0"/>
            <wp:positionH relativeFrom="margin">
              <wp:posOffset>428625</wp:posOffset>
            </wp:positionH>
            <wp:positionV relativeFrom="paragraph">
              <wp:posOffset>13970</wp:posOffset>
            </wp:positionV>
            <wp:extent cx="6010275" cy="4527550"/>
            <wp:effectExtent l="0" t="0" r="9525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28"/>
                    <a:stretch/>
                  </pic:blipFill>
                  <pic:spPr bwMode="auto">
                    <a:xfrm>
                      <a:off x="0" y="0"/>
                      <a:ext cx="6010275" cy="452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2C1" w:rsidRDefault="00B912C1" w:rsidP="00B912C1">
      <w:pPr>
        <w:pStyle w:val="Prrafodelista"/>
        <w:tabs>
          <w:tab w:val="left" w:pos="2060"/>
        </w:tabs>
        <w:ind w:left="1416"/>
      </w:pPr>
    </w:p>
    <w:p w:rsidR="00C427A3" w:rsidRDefault="00C427A3" w:rsidP="008A0A8C">
      <w:pPr>
        <w:tabs>
          <w:tab w:val="left" w:pos="2060"/>
        </w:tabs>
        <w:jc w:val="center"/>
      </w:pPr>
    </w:p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/>
    <w:p w:rsidR="00B912C1" w:rsidRDefault="00B912C1" w:rsidP="00B912C1">
      <w:pPr>
        <w:ind w:left="708"/>
      </w:pPr>
    </w:p>
    <w:p w:rsidR="005033C0" w:rsidRPr="00B912C1" w:rsidRDefault="00B912C1" w:rsidP="00B912C1">
      <w:pPr>
        <w:ind w:left="708"/>
        <w:rPr>
          <w:b/>
        </w:rPr>
      </w:pPr>
      <w:r w:rsidRPr="00B912C1">
        <w:rPr>
          <w:b/>
        </w:rPr>
        <w:t xml:space="preserve">Pantalla principal de la aplicación </w:t>
      </w:r>
      <w:r w:rsidR="005033C0" w:rsidRPr="00B912C1">
        <w:rPr>
          <w:b/>
        </w:rPr>
        <w:br w:type="page"/>
      </w: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5033C0" w:rsidRDefault="005033C0" w:rsidP="008A0A8C">
      <w:pPr>
        <w:tabs>
          <w:tab w:val="left" w:pos="2060"/>
        </w:tabs>
        <w:jc w:val="center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3E60A9" w:rsidRDefault="003E60A9" w:rsidP="003E60A9">
      <w:pPr>
        <w:tabs>
          <w:tab w:val="left" w:pos="2060"/>
        </w:tabs>
        <w:ind w:left="1416"/>
      </w:pPr>
    </w:p>
    <w:p w:rsidR="00C36DDA" w:rsidRPr="00C36DDA" w:rsidRDefault="003E60A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C36DDA">
        <w:rPr>
          <w:rFonts w:asciiTheme="majorHAnsi" w:hAnsiTheme="majorHAnsi" w:cstheme="majorHAnsi"/>
          <w:b/>
          <w:sz w:val="40"/>
          <w:szCs w:val="40"/>
        </w:rPr>
        <w:t>6. Configuración</w:t>
      </w:r>
      <w:r w:rsidR="00C36DDA">
        <w:rPr>
          <w:rFonts w:asciiTheme="majorHAnsi" w:hAnsiTheme="majorHAnsi" w:cstheme="majorHAnsi"/>
          <w:b/>
          <w:sz w:val="40"/>
          <w:szCs w:val="40"/>
        </w:rPr>
        <w:t>.</w:t>
      </w:r>
    </w:p>
    <w:p w:rsidR="00C36DDA" w:rsidRDefault="00C36DDA" w:rsidP="003E60A9">
      <w:pPr>
        <w:tabs>
          <w:tab w:val="left" w:pos="2060"/>
        </w:tabs>
        <w:ind w:left="1416"/>
      </w:pPr>
    </w:p>
    <w:p w:rsidR="00C36DDA" w:rsidRDefault="00C36DDA" w:rsidP="003E60A9">
      <w:pPr>
        <w:tabs>
          <w:tab w:val="left" w:pos="2060"/>
        </w:tabs>
        <w:ind w:left="1416"/>
      </w:pPr>
      <w:r>
        <w:t xml:space="preserve">No hay una configuración general, la aplicación en si viene configurada y los comandos son intuitivos </w:t>
      </w:r>
    </w:p>
    <w:p w:rsidR="005033C0" w:rsidRDefault="00C36DDA" w:rsidP="003E60A9">
      <w:pPr>
        <w:tabs>
          <w:tab w:val="left" w:pos="2060"/>
        </w:tabs>
        <w:ind w:left="1416"/>
      </w:pPr>
      <w:r>
        <w:t>para el</w:t>
      </w:r>
      <w:r w:rsidR="003E60A9">
        <w:t xml:space="preserve"> </w:t>
      </w:r>
      <w:r>
        <w:t xml:space="preserve">usuario. </w:t>
      </w:r>
    </w:p>
    <w:p w:rsidR="00AB21D9" w:rsidRDefault="00AB21D9" w:rsidP="003E60A9">
      <w:pPr>
        <w:tabs>
          <w:tab w:val="left" w:pos="2060"/>
        </w:tabs>
        <w:ind w:left="1416"/>
      </w:pPr>
    </w:p>
    <w:p w:rsidR="00AB21D9" w:rsidRDefault="00AB21D9" w:rsidP="003E60A9">
      <w:pPr>
        <w:tabs>
          <w:tab w:val="left" w:pos="2060"/>
        </w:tabs>
        <w:ind w:left="1416"/>
      </w:pPr>
    </w:p>
    <w:p w:rsidR="00AB21D9" w:rsidRPr="001D0077" w:rsidRDefault="00AB21D9" w:rsidP="003E60A9">
      <w:pPr>
        <w:tabs>
          <w:tab w:val="left" w:pos="2060"/>
        </w:tabs>
        <w:ind w:left="1416"/>
        <w:rPr>
          <w:rFonts w:asciiTheme="majorHAnsi" w:hAnsiTheme="majorHAnsi" w:cstheme="majorHAnsi"/>
          <w:b/>
          <w:sz w:val="40"/>
          <w:szCs w:val="40"/>
        </w:rPr>
      </w:pPr>
      <w:r w:rsidRPr="001D0077">
        <w:rPr>
          <w:rFonts w:asciiTheme="majorHAnsi" w:hAnsiTheme="majorHAnsi" w:cstheme="majorHAnsi"/>
          <w:b/>
          <w:sz w:val="40"/>
          <w:szCs w:val="40"/>
        </w:rPr>
        <w:t>7. Diccionario de clases</w:t>
      </w:r>
      <w:r w:rsidR="00921F65">
        <w:rPr>
          <w:rFonts w:asciiTheme="majorHAnsi" w:hAnsiTheme="majorHAnsi" w:cstheme="majorHAnsi"/>
          <w:b/>
          <w:sz w:val="40"/>
          <w:szCs w:val="40"/>
        </w:rPr>
        <w:t xml:space="preserve"> y métodos </w:t>
      </w:r>
    </w:p>
    <w:p w:rsidR="00845CF8" w:rsidRDefault="00845CF8" w:rsidP="003E60A9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  <w:r>
        <w:t xml:space="preserve">Se utilizó una única clase llamada </w:t>
      </w:r>
      <w:r w:rsidRPr="007B4B99">
        <w:rPr>
          <w:b/>
        </w:rPr>
        <w:t>Procesar.java</w:t>
      </w:r>
      <w:r w:rsidRPr="007B4B99">
        <w:t xml:space="preserve"> </w:t>
      </w:r>
      <w:r>
        <w:t xml:space="preserve">(es un </w:t>
      </w:r>
      <w:proofErr w:type="spellStart"/>
      <w:r>
        <w:t>Jframe</w:t>
      </w:r>
      <w:proofErr w:type="spellEnd"/>
      <w:r>
        <w:t>, para manejo de interfaces graficas en java) esta contiene todas las variables, así como también los métodos utilizados en el desarrollo del proyecto.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java.awt.Color</w:t>
      </w:r>
      <w:proofErr w:type="spellEnd"/>
      <w:proofErr w:type="gram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javax.swing</w:t>
      </w:r>
      <w:proofErr w:type="gramEnd"/>
      <w:r w:rsidRPr="006E4876">
        <w:rPr>
          <w:lang w:val="en-US"/>
        </w:rPr>
        <w:t>.JOptionPane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color w:val="BF8F00" w:themeColor="accent4" w:themeShade="BF"/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 static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java.lang</w:t>
      </w:r>
      <w:proofErr w:type="gramEnd"/>
      <w:r w:rsidRPr="006E4876">
        <w:rPr>
          <w:lang w:val="en-US"/>
        </w:rPr>
        <w:t>.Integer.parseInt</w:t>
      </w:r>
      <w:proofErr w:type="spellEnd"/>
      <w:r w:rsidRPr="006E4876">
        <w:rPr>
          <w:color w:val="BF8F00" w:themeColor="accent4" w:themeShade="BF"/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.logging.Level</w:t>
      </w:r>
      <w:proofErr w:type="spellEnd"/>
      <w:r w:rsidRPr="006E4876">
        <w:rPr>
          <w:lang w:val="en-US"/>
        </w:rPr>
        <w:t>;</w:t>
      </w:r>
    </w:p>
    <w:p w:rsidR="00096EBE" w:rsidRPr="006E4876" w:rsidRDefault="00096EBE" w:rsidP="00096EBE">
      <w:pPr>
        <w:tabs>
          <w:tab w:val="left" w:pos="2060"/>
        </w:tabs>
        <w:ind w:left="1416"/>
        <w:rPr>
          <w:lang w:val="en-US"/>
        </w:rPr>
      </w:pPr>
      <w:r w:rsidRPr="007B4B99">
        <w:rPr>
          <w:b/>
          <w:color w:val="BF8F00" w:themeColor="accent4" w:themeShade="BF"/>
          <w:lang w:val="en-US"/>
        </w:rPr>
        <w:t>import</w:t>
      </w:r>
      <w:r w:rsidRPr="006E4876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6E4876">
        <w:rPr>
          <w:lang w:val="en-US"/>
        </w:rPr>
        <w:t>java.util</w:t>
      </w:r>
      <w:proofErr w:type="gramEnd"/>
      <w:r w:rsidRPr="006E4876">
        <w:rPr>
          <w:lang w:val="en-US"/>
        </w:rPr>
        <w:t>.logging.Logger</w:t>
      </w:r>
      <w:proofErr w:type="spellEnd"/>
      <w:r w:rsidRPr="006E4876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spellStart"/>
      <w:proofErr w:type="gramStart"/>
      <w:r w:rsidRPr="00DB7877">
        <w:rPr>
          <w:lang w:val="en-US"/>
        </w:rPr>
        <w:t>javax.swing</w:t>
      </w:r>
      <w:proofErr w:type="gramEnd"/>
      <w:r w:rsidRPr="00DB7877">
        <w:rPr>
          <w:lang w:val="en-US"/>
        </w:rPr>
        <w:t>.table.DefaultTableModel</w:t>
      </w:r>
      <w:proofErr w:type="spell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  <w:r w:rsidRPr="00DB7877">
        <w:rPr>
          <w:b/>
          <w:color w:val="BF8F00" w:themeColor="accent4" w:themeShade="BF"/>
          <w:lang w:val="en-US"/>
        </w:rPr>
        <w:t>import</w:t>
      </w:r>
      <w:r w:rsidRPr="00DB7877">
        <w:rPr>
          <w:color w:val="BF8F00" w:themeColor="accent4" w:themeShade="BF"/>
          <w:lang w:val="en-US"/>
        </w:rPr>
        <w:t xml:space="preserve"> </w:t>
      </w:r>
      <w:proofErr w:type="gramStart"/>
      <w:r w:rsidRPr="00DB7877">
        <w:rPr>
          <w:lang w:val="en-US"/>
        </w:rPr>
        <w:t>Atxy2k.CustomTextField.RestrictedTextField</w:t>
      </w:r>
      <w:proofErr w:type="gramEnd"/>
      <w:r w:rsidRPr="00DB7877">
        <w:rPr>
          <w:lang w:val="en-US"/>
        </w:rPr>
        <w:t>;</w:t>
      </w: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Pr="00DB7877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>
        <w:t xml:space="preserve">** Se deben de importar todas estas bibliotecas para un correcto funcionamiento de la aplicación. </w:t>
      </w:r>
    </w:p>
    <w:p w:rsidR="00096EBE" w:rsidRDefault="00096EBE" w:rsidP="00096EBE">
      <w:pPr>
        <w:tabs>
          <w:tab w:val="left" w:pos="2060"/>
        </w:tabs>
        <w:ind w:left="1416"/>
      </w:pPr>
    </w:p>
    <w:p w:rsidR="00096EBE" w:rsidRDefault="00096EBE" w:rsidP="00096EBE">
      <w:pPr>
        <w:tabs>
          <w:tab w:val="left" w:pos="2060"/>
        </w:tabs>
        <w:ind w:left="1416"/>
      </w:pP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  <w:r w:rsidRPr="00171D4F">
        <w:rPr>
          <w:b/>
          <w:color w:val="BF8F00" w:themeColor="accent4" w:themeShade="BF"/>
          <w:lang w:val="en-US"/>
        </w:rPr>
        <w:t>public class</w:t>
      </w:r>
      <w:r w:rsidRPr="00171D4F">
        <w:rPr>
          <w:color w:val="BF8F00" w:themeColor="accent4" w:themeShade="BF"/>
          <w:lang w:val="en-US"/>
        </w:rPr>
        <w:t xml:space="preserve"> </w:t>
      </w:r>
      <w:proofErr w:type="spellStart"/>
      <w:r w:rsidRPr="00171D4F">
        <w:rPr>
          <w:lang w:val="en-US"/>
        </w:rPr>
        <w:t>Procesar</w:t>
      </w:r>
      <w:proofErr w:type="spellEnd"/>
      <w:r w:rsidRPr="00171D4F">
        <w:rPr>
          <w:lang w:val="en-US"/>
        </w:rPr>
        <w:t xml:space="preserve"> </w:t>
      </w:r>
      <w:r w:rsidRPr="00171D4F">
        <w:rPr>
          <w:b/>
          <w:color w:val="BF8F00" w:themeColor="accent4" w:themeShade="BF"/>
          <w:lang w:val="en-US"/>
        </w:rPr>
        <w:t>extends</w:t>
      </w:r>
      <w:r w:rsidRPr="00171D4F">
        <w:rPr>
          <w:lang w:val="en-US"/>
        </w:rPr>
        <w:t xml:space="preserve"> </w:t>
      </w:r>
      <w:proofErr w:type="spellStart"/>
      <w:proofErr w:type="gramStart"/>
      <w:r w:rsidRPr="00171D4F">
        <w:rPr>
          <w:lang w:val="en-US"/>
        </w:rPr>
        <w:t>javax.swing</w:t>
      </w:r>
      <w:proofErr w:type="gramEnd"/>
      <w:r w:rsidRPr="00171D4F">
        <w:rPr>
          <w:lang w:val="en-US"/>
        </w:rPr>
        <w:t>.JFrame</w:t>
      </w:r>
      <w:proofErr w:type="spellEnd"/>
      <w:r w:rsidRPr="00171D4F">
        <w:rPr>
          <w:lang w:val="en-US"/>
        </w:rPr>
        <w:t xml:space="preserve"> {</w:t>
      </w:r>
    </w:p>
    <w:p w:rsidR="00096EBE" w:rsidRPr="00171D4F" w:rsidRDefault="00096EBE" w:rsidP="00096EBE">
      <w:pPr>
        <w:tabs>
          <w:tab w:val="left" w:pos="2060"/>
        </w:tabs>
        <w:ind w:left="1416"/>
        <w:rPr>
          <w:lang w:val="en-US"/>
        </w:rPr>
      </w:pPr>
    </w:p>
    <w:p w:rsidR="00096EBE" w:rsidRDefault="00096EBE" w:rsidP="00096EBE">
      <w:pPr>
        <w:tabs>
          <w:tab w:val="left" w:pos="2060"/>
        </w:tabs>
        <w:ind w:left="1416"/>
      </w:pPr>
      <w:r w:rsidRPr="00171D4F">
        <w:rPr>
          <w:lang w:val="en-US"/>
        </w:rP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Contador;</w:t>
      </w:r>
      <w:r w:rsidRPr="00DB73E7">
        <w:rPr>
          <w:color w:val="4472C4" w:themeColor="accent1"/>
        </w:rPr>
        <w:t>//Contador del total de procesos que se van ingresando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NProceso</w:t>
      </w:r>
      <w:proofErr w:type="spellEnd"/>
      <w:r>
        <w:t>;</w:t>
      </w:r>
      <w:r w:rsidRPr="00DB73E7">
        <w:rPr>
          <w:color w:val="4472C4" w:themeColor="accent1"/>
        </w:rPr>
        <w:t>//Carga el número de procesos ejecutándose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IdProceso</w:t>
      </w:r>
      <w:proofErr w:type="spellEnd"/>
      <w:r>
        <w:t>;</w:t>
      </w:r>
      <w:r w:rsidRPr="00DB73E7">
        <w:rPr>
          <w:color w:val="4472C4" w:themeColor="accent1"/>
        </w:rPr>
        <w:t>//Carga el ID del proceso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Rafaga</w:t>
      </w:r>
      <w:proofErr w:type="spellEnd"/>
      <w:r>
        <w:t>=0;</w:t>
      </w:r>
      <w:r w:rsidRPr="00DB73E7">
        <w:rPr>
          <w:color w:val="4472C4" w:themeColor="accent1"/>
        </w:rPr>
        <w:t>//Carga la ráfaga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Quantum=0;</w:t>
      </w:r>
      <w:r w:rsidRPr="00DB73E7">
        <w:rPr>
          <w:color w:val="4472C4" w:themeColor="accent1"/>
        </w:rPr>
        <w:t>//Carga el Intervalo - Periodo (quantum) en ejecución</w:t>
      </w:r>
    </w:p>
    <w:p w:rsidR="00096EBE" w:rsidRPr="00183481" w:rsidRDefault="00096EBE" w:rsidP="00096EBE">
      <w:pPr>
        <w:tabs>
          <w:tab w:val="left" w:pos="2060"/>
        </w:tabs>
        <w:ind w:left="1416"/>
        <w:rPr>
          <w:color w:val="70AD47" w:themeColor="accent6"/>
        </w:rPr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ResiduoRafaga</w:t>
      </w:r>
      <w:proofErr w:type="spellEnd"/>
      <w:r>
        <w:t>=0;</w:t>
      </w:r>
      <w:r w:rsidRPr="00DB73E7">
        <w:rPr>
          <w:color w:val="4472C4" w:themeColor="accent1"/>
        </w:rPr>
        <w:t>//Carga el residuo en ejecución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TiempoProceso</w:t>
      </w:r>
      <w:proofErr w:type="spellEnd"/>
      <w:r>
        <w:t>=0;</w:t>
      </w:r>
      <w:r w:rsidRPr="00DB73E7">
        <w:rPr>
          <w:color w:val="4472C4" w:themeColor="accent1"/>
        </w:rPr>
        <w:t>//Carga el tiempo que se dura procesando</w:t>
      </w:r>
    </w:p>
    <w:p w:rsidR="00096EBE" w:rsidRDefault="00096EBE" w:rsidP="00096EBE">
      <w:pPr>
        <w:tabs>
          <w:tab w:val="left" w:pos="2060"/>
        </w:tabs>
        <w:ind w:left="1416"/>
      </w:pPr>
      <w:r>
        <w:t xml:space="preserve">   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>
        <w:t xml:space="preserve"> </w:t>
      </w:r>
      <w:proofErr w:type="spellStart"/>
      <w:r>
        <w:t>ValorBarra</w:t>
      </w:r>
      <w:proofErr w:type="spellEnd"/>
      <w:r>
        <w:t>;</w:t>
      </w:r>
      <w:r w:rsidRPr="00DB73E7">
        <w:rPr>
          <w:color w:val="4472C4" w:themeColor="accent1"/>
        </w:rPr>
        <w:t>//Carga el progreso de la Barra</w:t>
      </w:r>
    </w:p>
    <w:p w:rsidR="00096EBE" w:rsidRDefault="00096EBE" w:rsidP="00096EBE">
      <w:pPr>
        <w:tabs>
          <w:tab w:val="left" w:pos="2060"/>
        </w:tabs>
        <w:ind w:left="1416"/>
        <w:rPr>
          <w:color w:val="70AD47" w:themeColor="accent6"/>
        </w:rPr>
      </w:pPr>
      <w:r>
        <w:t xml:space="preserve">   </w:t>
      </w:r>
      <w:r w:rsidRPr="00183481">
        <w:rPr>
          <w:color w:val="BF8F00" w:themeColor="accent4" w:themeShade="BF"/>
        </w:rPr>
        <w:t xml:space="preserve"> </w:t>
      </w:r>
      <w:proofErr w:type="spellStart"/>
      <w:r w:rsidRPr="00183481">
        <w:rPr>
          <w:color w:val="BF8F00" w:themeColor="accent4" w:themeShade="BF"/>
        </w:rPr>
        <w:t>int</w:t>
      </w:r>
      <w:proofErr w:type="spellEnd"/>
      <w:r w:rsidRPr="00183481">
        <w:rPr>
          <w:color w:val="BF8F00" w:themeColor="accent4" w:themeShade="BF"/>
        </w:rPr>
        <w:t xml:space="preserve"> </w:t>
      </w:r>
      <w:proofErr w:type="spellStart"/>
      <w:r>
        <w:t>CantidadProcesos</w:t>
      </w:r>
      <w:proofErr w:type="spellEnd"/>
      <w:r>
        <w:t>;</w:t>
      </w:r>
      <w:bookmarkStart w:id="0" w:name="_GoBack"/>
      <w:r w:rsidRPr="00DB73E7">
        <w:rPr>
          <w:color w:val="4472C4" w:themeColor="accent1"/>
        </w:rPr>
        <w:t>//Número de procesos terminados</w:t>
      </w:r>
      <w:bookmarkEnd w:id="0"/>
    </w:p>
    <w:p w:rsidR="000A3550" w:rsidRDefault="000A3550" w:rsidP="00096EBE">
      <w:pPr>
        <w:tabs>
          <w:tab w:val="left" w:pos="2060"/>
        </w:tabs>
        <w:ind w:left="1416"/>
      </w:pP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Default="000A3550" w:rsidP="00096EBE">
      <w:pPr>
        <w:tabs>
          <w:tab w:val="left" w:pos="2060"/>
        </w:tabs>
        <w:ind w:left="1416"/>
      </w:pPr>
      <w:r>
        <w:t>.</w:t>
      </w:r>
    </w:p>
    <w:p w:rsidR="000A3550" w:rsidRPr="006E4876" w:rsidRDefault="000A3550" w:rsidP="00096EBE">
      <w:pPr>
        <w:tabs>
          <w:tab w:val="left" w:pos="2060"/>
        </w:tabs>
        <w:ind w:left="1416"/>
      </w:pPr>
      <w:r>
        <w:t>}</w:t>
      </w: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DB73E7" w:rsidRDefault="00DB73E7" w:rsidP="008A0A8C">
      <w:pPr>
        <w:tabs>
          <w:tab w:val="left" w:pos="2060"/>
        </w:tabs>
        <w:jc w:val="center"/>
      </w:pPr>
    </w:p>
    <w:p w:rsidR="00DB73E7" w:rsidRDefault="00DB73E7" w:rsidP="008A0A8C">
      <w:pPr>
        <w:tabs>
          <w:tab w:val="left" w:pos="2060"/>
        </w:tabs>
        <w:jc w:val="center"/>
      </w:pP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>/**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* Creates new form </w:t>
      </w:r>
      <w:proofErr w:type="spellStart"/>
      <w:r w:rsidRPr="00DB73E7">
        <w:rPr>
          <w:lang w:val="en-US"/>
        </w:rPr>
        <w:t>Procesar</w:t>
      </w:r>
      <w:proofErr w:type="spellEnd"/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*/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public </w:t>
      </w:r>
      <w:proofErr w:type="spellStart"/>
      <w:proofErr w:type="gramStart"/>
      <w:r w:rsidRPr="00DB73E7">
        <w:rPr>
          <w:lang w:val="en-US"/>
        </w:rPr>
        <w:t>Procesar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 {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initComponents</w:t>
      </w:r>
      <w:proofErr w:type="spellEnd"/>
      <w:r w:rsidRPr="00DB73E7">
        <w:rPr>
          <w:lang w:val="en-US"/>
        </w:rPr>
        <w:t>(</w:t>
      </w:r>
      <w:proofErr w:type="gram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jTIngreso.setBackground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Color.CYAN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jTIngreso.setForeground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Color.blue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jTFinal.setBackground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Color.green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//</w:t>
      </w:r>
      <w:proofErr w:type="spellStart"/>
      <w:r w:rsidRPr="00DB73E7">
        <w:rPr>
          <w:lang w:val="en-US"/>
        </w:rPr>
        <w:t>jTFinal.setBackground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Color.red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jTFCapturaQuantum.grabFocus</w:t>
      </w:r>
      <w:proofErr w:type="spellEnd"/>
      <w:r w:rsidRPr="00DB73E7">
        <w:rPr>
          <w:lang w:val="en-US"/>
        </w:rPr>
        <w:t>();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 = new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jTFCapturaID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r.setOnlyNums</w:t>
      </w:r>
      <w:proofErr w:type="spellEnd"/>
      <w:proofErr w:type="gramEnd"/>
      <w:r w:rsidRPr="00DB73E7">
        <w:rPr>
          <w:lang w:val="en-US"/>
        </w:rPr>
        <w:t>(true);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proofErr w:type="gramStart"/>
      <w:r w:rsidRPr="00DB73E7">
        <w:rPr>
          <w:lang w:val="en-US"/>
        </w:rPr>
        <w:t>r.setLimit</w:t>
      </w:r>
      <w:proofErr w:type="spellEnd"/>
      <w:proofErr w:type="gramEnd"/>
      <w:r w:rsidRPr="00DB73E7">
        <w:rPr>
          <w:lang w:val="en-US"/>
        </w:rPr>
        <w:t>(4);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 xml:space="preserve"> r2 = new </w:t>
      </w:r>
      <w:proofErr w:type="spellStart"/>
      <w:r w:rsidRPr="00DB73E7">
        <w:rPr>
          <w:lang w:val="en-US"/>
        </w:rPr>
        <w:t>RestrictedTextField</w:t>
      </w:r>
      <w:proofErr w:type="spellEnd"/>
      <w:r w:rsidRPr="00DB73E7">
        <w:rPr>
          <w:lang w:val="en-US"/>
        </w:rPr>
        <w:t>(</w:t>
      </w:r>
      <w:proofErr w:type="spellStart"/>
      <w:r w:rsidRPr="00DB73E7">
        <w:rPr>
          <w:lang w:val="en-US"/>
        </w:rPr>
        <w:t>jTFCapturaRafaga</w:t>
      </w:r>
      <w:proofErr w:type="spellEnd"/>
      <w:r w:rsidRPr="00DB73E7">
        <w:rPr>
          <w:lang w:val="en-US"/>
        </w:rPr>
        <w:t>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2.setOnlyNums</w:t>
      </w:r>
      <w:proofErr w:type="gramEnd"/>
      <w:r w:rsidRPr="00DB73E7">
        <w:rPr>
          <w:lang w:val="en-US"/>
        </w:rPr>
        <w:t>(true);</w:t>
      </w:r>
    </w:p>
    <w:p w:rsidR="00DB73E7" w:rsidRPr="00DB73E7" w:rsidRDefault="00DB73E7" w:rsidP="00DB73E7">
      <w:pPr>
        <w:tabs>
          <w:tab w:val="left" w:pos="2060"/>
        </w:tabs>
        <w:ind w:left="708"/>
        <w:rPr>
          <w:lang w:val="en-US"/>
        </w:rPr>
      </w:pPr>
      <w:r w:rsidRPr="00DB73E7">
        <w:rPr>
          <w:lang w:val="en-US"/>
        </w:rPr>
        <w:t xml:space="preserve">        r</w:t>
      </w:r>
      <w:proofErr w:type="gramStart"/>
      <w:r w:rsidRPr="00DB73E7">
        <w:rPr>
          <w:lang w:val="en-US"/>
        </w:rPr>
        <w:t>2.setLimit</w:t>
      </w:r>
      <w:proofErr w:type="gramEnd"/>
      <w:r w:rsidRPr="00DB73E7">
        <w:rPr>
          <w:lang w:val="en-US"/>
        </w:rPr>
        <w:t>(3);</w:t>
      </w:r>
    </w:p>
    <w:p w:rsidR="00DB73E7" w:rsidRDefault="00DB73E7" w:rsidP="00DB73E7">
      <w:pPr>
        <w:tabs>
          <w:tab w:val="left" w:pos="2060"/>
        </w:tabs>
        <w:ind w:left="708"/>
      </w:pPr>
      <w:r w:rsidRPr="00DB73E7">
        <w:rPr>
          <w:lang w:val="en-US"/>
        </w:rPr>
        <w:t xml:space="preserve">    </w:t>
      </w:r>
      <w:r>
        <w:t>}</w:t>
      </w: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C36DDA" w:rsidRDefault="00C36DDA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>
      <w:r>
        <w:br w:type="page"/>
      </w: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/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19A0" w:rsidRDefault="005119A0" w:rsidP="008A0A8C">
      <w:pPr>
        <w:tabs>
          <w:tab w:val="left" w:pos="2060"/>
        </w:tabs>
        <w:jc w:val="center"/>
      </w:pPr>
    </w:p>
    <w:p w:rsidR="00512D8F" w:rsidRDefault="00512D8F">
      <w:r>
        <w:br w:type="page"/>
      </w: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Default="00512D8F" w:rsidP="008A0A8C">
      <w:pPr>
        <w:tabs>
          <w:tab w:val="left" w:pos="2060"/>
        </w:tabs>
        <w:jc w:val="center"/>
      </w:pPr>
    </w:p>
    <w:p w:rsidR="00512D8F" w:rsidRPr="003A4BB9" w:rsidRDefault="00512D8F" w:rsidP="008A0A8C">
      <w:pPr>
        <w:tabs>
          <w:tab w:val="left" w:pos="2060"/>
        </w:tabs>
        <w:jc w:val="center"/>
      </w:pPr>
    </w:p>
    <w:sectPr w:rsidR="00512D8F" w:rsidRPr="003A4BB9" w:rsidSect="009D7759">
      <w:footerReference w:type="default" r:id="rId12"/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D5B" w:rsidRDefault="00E94D5B" w:rsidP="008A0A8C">
      <w:r>
        <w:separator/>
      </w:r>
    </w:p>
  </w:endnote>
  <w:endnote w:type="continuationSeparator" w:id="0">
    <w:p w:rsidR="00E94D5B" w:rsidRDefault="00E94D5B" w:rsidP="008A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A8C" w:rsidRDefault="008A0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DB73E7">
      <w:rPr>
        <w:noProof/>
        <w:color w:val="323E4F" w:themeColor="text2" w:themeShade="BF"/>
      </w:rPr>
      <w:t>10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DB73E7">
      <w:rPr>
        <w:noProof/>
        <w:color w:val="323E4F" w:themeColor="text2" w:themeShade="BF"/>
      </w:rPr>
      <w:t>10</w:t>
    </w:r>
    <w:r>
      <w:rPr>
        <w:color w:val="323E4F" w:themeColor="text2" w:themeShade="BF"/>
      </w:rPr>
      <w:fldChar w:fldCharType="end"/>
    </w:r>
  </w:p>
  <w:p w:rsidR="008A0A8C" w:rsidRDefault="008A0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D5B" w:rsidRDefault="00E94D5B" w:rsidP="008A0A8C">
      <w:r>
        <w:separator/>
      </w:r>
    </w:p>
  </w:footnote>
  <w:footnote w:type="continuationSeparator" w:id="0">
    <w:p w:rsidR="00E94D5B" w:rsidRDefault="00E94D5B" w:rsidP="008A0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50A"/>
    <w:multiLevelType w:val="hybridMultilevel"/>
    <w:tmpl w:val="91ACF34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B056C88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2" w15:restartNumberingAfterBreak="0">
    <w:nsid w:val="0E172ACC"/>
    <w:multiLevelType w:val="hybridMultilevel"/>
    <w:tmpl w:val="0204CAE4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0F6B27BE"/>
    <w:multiLevelType w:val="hybridMultilevel"/>
    <w:tmpl w:val="A49A1696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1D382552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5" w15:restartNumberingAfterBreak="0">
    <w:nsid w:val="26DB495F"/>
    <w:multiLevelType w:val="hybridMultilevel"/>
    <w:tmpl w:val="F7A2A4EA"/>
    <w:lvl w:ilvl="0" w:tplc="0409000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60" w:hanging="360"/>
      </w:pPr>
      <w:rPr>
        <w:rFonts w:ascii="Wingdings" w:hAnsi="Wingdings" w:hint="default"/>
      </w:rPr>
    </w:lvl>
  </w:abstractNum>
  <w:abstractNum w:abstractNumId="6" w15:restartNumberingAfterBreak="0">
    <w:nsid w:val="2A855DAC"/>
    <w:multiLevelType w:val="hybridMultilevel"/>
    <w:tmpl w:val="C4C083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E1217C0"/>
    <w:multiLevelType w:val="hybridMultilevel"/>
    <w:tmpl w:val="BC34B33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8" w15:restartNumberingAfterBreak="0">
    <w:nsid w:val="377552AE"/>
    <w:multiLevelType w:val="hybridMultilevel"/>
    <w:tmpl w:val="3A0EA666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9B04A89"/>
    <w:multiLevelType w:val="hybridMultilevel"/>
    <w:tmpl w:val="68982DDA"/>
    <w:lvl w:ilvl="0" w:tplc="0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10" w15:restartNumberingAfterBreak="0">
    <w:nsid w:val="3F427F36"/>
    <w:multiLevelType w:val="hybridMultilevel"/>
    <w:tmpl w:val="FAA2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74B9E"/>
    <w:multiLevelType w:val="hybridMultilevel"/>
    <w:tmpl w:val="746A97D0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12" w15:restartNumberingAfterBreak="0">
    <w:nsid w:val="4C2C793B"/>
    <w:multiLevelType w:val="hybridMultilevel"/>
    <w:tmpl w:val="567C41C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3" w15:restartNumberingAfterBreak="0">
    <w:nsid w:val="4E1241D8"/>
    <w:multiLevelType w:val="hybridMultilevel"/>
    <w:tmpl w:val="60E2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C5708"/>
    <w:multiLevelType w:val="hybridMultilevel"/>
    <w:tmpl w:val="4D8448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C9643F"/>
    <w:multiLevelType w:val="hybridMultilevel"/>
    <w:tmpl w:val="3040678C"/>
    <w:lvl w:ilvl="0" w:tplc="0409000F">
      <w:start w:val="1"/>
      <w:numFmt w:val="decimal"/>
      <w:lvlText w:val="%1."/>
      <w:lvlJc w:val="left"/>
      <w:pPr>
        <w:ind w:left="2780" w:hanging="360"/>
      </w:p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16" w15:restartNumberingAfterBreak="0">
    <w:nsid w:val="609450CA"/>
    <w:multiLevelType w:val="hybridMultilevel"/>
    <w:tmpl w:val="220A427E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7" w15:restartNumberingAfterBreak="0">
    <w:nsid w:val="6D966E7A"/>
    <w:multiLevelType w:val="multilevel"/>
    <w:tmpl w:val="6712B82C"/>
    <w:lvl w:ilvl="0">
      <w:start w:val="1"/>
      <w:numFmt w:val="decimal"/>
      <w:lvlText w:val="%1."/>
      <w:lvlJc w:val="left"/>
      <w:pPr>
        <w:ind w:left="24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0" w:hanging="1440"/>
      </w:pPr>
      <w:rPr>
        <w:rFonts w:hint="default"/>
      </w:rPr>
    </w:lvl>
  </w:abstractNum>
  <w:abstractNum w:abstractNumId="18" w15:restartNumberingAfterBreak="0">
    <w:nsid w:val="7ABF542B"/>
    <w:multiLevelType w:val="multilevel"/>
    <w:tmpl w:val="6712B82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"/>
  </w:num>
  <w:num w:numId="5">
    <w:abstractNumId w:val="17"/>
  </w:num>
  <w:num w:numId="6">
    <w:abstractNumId w:val="18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3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0"/>
  </w:num>
  <w:num w:numId="17">
    <w:abstractNumId w:val="8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BE"/>
    <w:rsid w:val="00046507"/>
    <w:rsid w:val="00096EBE"/>
    <w:rsid w:val="00097BE1"/>
    <w:rsid w:val="000A06F1"/>
    <w:rsid w:val="000A3550"/>
    <w:rsid w:val="000C2981"/>
    <w:rsid w:val="000D562A"/>
    <w:rsid w:val="0012534A"/>
    <w:rsid w:val="00183481"/>
    <w:rsid w:val="00185B92"/>
    <w:rsid w:val="001B0E0B"/>
    <w:rsid w:val="001D0077"/>
    <w:rsid w:val="001D7318"/>
    <w:rsid w:val="001E4BA9"/>
    <w:rsid w:val="00200E10"/>
    <w:rsid w:val="002052E4"/>
    <w:rsid w:val="002142D1"/>
    <w:rsid w:val="00242CB0"/>
    <w:rsid w:val="0026660F"/>
    <w:rsid w:val="00270899"/>
    <w:rsid w:val="00304913"/>
    <w:rsid w:val="003555C6"/>
    <w:rsid w:val="003A3734"/>
    <w:rsid w:val="003A4BB9"/>
    <w:rsid w:val="003B3264"/>
    <w:rsid w:val="003B6042"/>
    <w:rsid w:val="003C1077"/>
    <w:rsid w:val="003C3177"/>
    <w:rsid w:val="003E60A9"/>
    <w:rsid w:val="003F45EE"/>
    <w:rsid w:val="0041024E"/>
    <w:rsid w:val="004477CF"/>
    <w:rsid w:val="004B0746"/>
    <w:rsid w:val="004E2BAD"/>
    <w:rsid w:val="005033C0"/>
    <w:rsid w:val="005119A0"/>
    <w:rsid w:val="00512D8F"/>
    <w:rsid w:val="00522212"/>
    <w:rsid w:val="005309AC"/>
    <w:rsid w:val="00537E52"/>
    <w:rsid w:val="00567B35"/>
    <w:rsid w:val="005917FA"/>
    <w:rsid w:val="005B4A3F"/>
    <w:rsid w:val="005B5596"/>
    <w:rsid w:val="005D532D"/>
    <w:rsid w:val="005F77BE"/>
    <w:rsid w:val="006068C4"/>
    <w:rsid w:val="00636FDD"/>
    <w:rsid w:val="0063705A"/>
    <w:rsid w:val="006620F2"/>
    <w:rsid w:val="006A34B3"/>
    <w:rsid w:val="006B447F"/>
    <w:rsid w:val="007278F1"/>
    <w:rsid w:val="00733EE7"/>
    <w:rsid w:val="007A178F"/>
    <w:rsid w:val="007F2514"/>
    <w:rsid w:val="00845CF8"/>
    <w:rsid w:val="00874E43"/>
    <w:rsid w:val="008761B8"/>
    <w:rsid w:val="00885D56"/>
    <w:rsid w:val="008A0A8C"/>
    <w:rsid w:val="008B2706"/>
    <w:rsid w:val="008F3967"/>
    <w:rsid w:val="009001BC"/>
    <w:rsid w:val="0090047B"/>
    <w:rsid w:val="00921F65"/>
    <w:rsid w:val="00930C32"/>
    <w:rsid w:val="009A3825"/>
    <w:rsid w:val="009D7759"/>
    <w:rsid w:val="009F5A7A"/>
    <w:rsid w:val="00A02F26"/>
    <w:rsid w:val="00A0684C"/>
    <w:rsid w:val="00A1205B"/>
    <w:rsid w:val="00A1284E"/>
    <w:rsid w:val="00A12ADF"/>
    <w:rsid w:val="00A21D05"/>
    <w:rsid w:val="00A430AA"/>
    <w:rsid w:val="00A83F51"/>
    <w:rsid w:val="00AB21D9"/>
    <w:rsid w:val="00AB31C9"/>
    <w:rsid w:val="00B83252"/>
    <w:rsid w:val="00B912C1"/>
    <w:rsid w:val="00C001E6"/>
    <w:rsid w:val="00C12257"/>
    <w:rsid w:val="00C12903"/>
    <w:rsid w:val="00C242A0"/>
    <w:rsid w:val="00C339F7"/>
    <w:rsid w:val="00C36DDA"/>
    <w:rsid w:val="00C427A3"/>
    <w:rsid w:val="00C45BD0"/>
    <w:rsid w:val="00CB771D"/>
    <w:rsid w:val="00CE31CA"/>
    <w:rsid w:val="00D24F9E"/>
    <w:rsid w:val="00D3157E"/>
    <w:rsid w:val="00D7606D"/>
    <w:rsid w:val="00DA6843"/>
    <w:rsid w:val="00DB73E7"/>
    <w:rsid w:val="00DF2BDF"/>
    <w:rsid w:val="00E32D5E"/>
    <w:rsid w:val="00E54D2F"/>
    <w:rsid w:val="00E94D5B"/>
    <w:rsid w:val="00EB3325"/>
    <w:rsid w:val="00ED035E"/>
    <w:rsid w:val="00EE7288"/>
    <w:rsid w:val="00EF28D7"/>
    <w:rsid w:val="00F10148"/>
    <w:rsid w:val="00F14F2D"/>
    <w:rsid w:val="00F345D3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15E2"/>
  <w15:chartTrackingRefBased/>
  <w15:docId w15:val="{79685B32-8CD0-403C-9252-EEC5310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pBdr>
      <w:shd w:val="clear" w:color="auto" w:fill="4472C4"/>
      <w:spacing w:before="200" w:line="276" w:lineRule="auto"/>
      <w:outlineLvl w:val="0"/>
    </w:pPr>
    <w:rPr>
      <w:rFonts w:ascii="Arial" w:eastAsia="Times New Roman" w:hAnsi="Arial"/>
      <w:b/>
      <w:bCs/>
      <w:caps/>
      <w:color w:val="FFFFFF"/>
      <w:spacing w:val="15"/>
      <w:szCs w:val="22"/>
    </w:rPr>
  </w:style>
  <w:style w:type="character" w:styleId="Textoennegrita">
    <w:name w:val="Strong"/>
    <w:uiPriority w:val="22"/>
    <w:qFormat/>
    <w:rsid w:val="009D7759"/>
    <w:rPr>
      <w:b/>
      <w:bCs/>
    </w:rPr>
  </w:style>
  <w:style w:type="paragraph" w:styleId="Prrafodelista">
    <w:name w:val="List Paragraph"/>
    <w:basedOn w:val="Normal"/>
    <w:uiPriority w:val="34"/>
    <w:qFormat/>
    <w:rsid w:val="006068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0A8C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0A8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A8C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Portada%20Red%20Blue%20Tecnology\Portada%20Red%20Blue%20Tecnology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C51D-E608-4590-B954-4CC4A75EC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Red Blue Tecnology</Template>
  <TotalTime>261</TotalTime>
  <Pages>10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83</cp:revision>
  <dcterms:created xsi:type="dcterms:W3CDTF">2020-04-22T02:11:00Z</dcterms:created>
  <dcterms:modified xsi:type="dcterms:W3CDTF">2020-04-26T20:10:00Z</dcterms:modified>
</cp:coreProperties>
</file>