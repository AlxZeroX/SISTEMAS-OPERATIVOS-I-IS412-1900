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proofErr w:type="spellStart"/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Almendares</w:t>
                            </w:r>
                            <w:proofErr w:type="spellEnd"/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proofErr w:type="spellStart"/>
                            <w:r w:rsidRPr="00C12257">
                              <w:rPr>
                                <w:color w:val="37405A"/>
                                <w:sz w:val="28"/>
                              </w:rPr>
                              <w:t>Isai</w:t>
                            </w:r>
                            <w:proofErr w:type="spellEnd"/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12257">
                              <w:rPr>
                                <w:color w:val="37405A"/>
                                <w:sz w:val="28"/>
                              </w:rPr>
                              <w:t>Turcios</w:t>
                            </w:r>
                            <w:proofErr w:type="spellEnd"/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12257">
                              <w:rPr>
                                <w:color w:val="37405A"/>
                                <w:sz w:val="28"/>
                              </w:rPr>
                              <w:t>Garcia</w:t>
                            </w:r>
                            <w:proofErr w:type="spellEnd"/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>20131006640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proofErr w:type="spellStart"/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Almendares</w:t>
                      </w:r>
                      <w:proofErr w:type="spellEnd"/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proofErr w:type="spellStart"/>
                      <w:r w:rsidRPr="00C12257">
                        <w:rPr>
                          <w:color w:val="37405A"/>
                          <w:sz w:val="28"/>
                        </w:rPr>
                        <w:t>Isai</w:t>
                      </w:r>
                      <w:proofErr w:type="spellEnd"/>
                      <w:r w:rsidRPr="00C12257">
                        <w:rPr>
                          <w:color w:val="37405A"/>
                          <w:sz w:val="28"/>
                        </w:rPr>
                        <w:t xml:space="preserve"> </w:t>
                      </w:r>
                      <w:proofErr w:type="spellStart"/>
                      <w:r w:rsidRPr="00C12257">
                        <w:rPr>
                          <w:color w:val="37405A"/>
                          <w:sz w:val="28"/>
                        </w:rPr>
                        <w:t>Turcios</w:t>
                      </w:r>
                      <w:proofErr w:type="spellEnd"/>
                      <w:r w:rsidRPr="00C12257">
                        <w:rPr>
                          <w:color w:val="37405A"/>
                          <w:sz w:val="28"/>
                        </w:rPr>
                        <w:t xml:space="preserve"> </w:t>
                      </w:r>
                      <w:proofErr w:type="spellStart"/>
                      <w:r w:rsidRPr="00C12257">
                        <w:rPr>
                          <w:color w:val="37405A"/>
                          <w:sz w:val="28"/>
                        </w:rPr>
                        <w:t>Garcia</w:t>
                      </w:r>
                      <w:proofErr w:type="spellEnd"/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>20131006640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650062" w:rsidRDefault="00C12257"/>
    <w:sectPr w:rsidR="00650062" w:rsidSect="009D7759"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185B92"/>
    <w:rsid w:val="001B0E0B"/>
    <w:rsid w:val="001E4BA9"/>
    <w:rsid w:val="003C3177"/>
    <w:rsid w:val="0041024E"/>
    <w:rsid w:val="004477CF"/>
    <w:rsid w:val="004E2BAD"/>
    <w:rsid w:val="005917FA"/>
    <w:rsid w:val="005B4A3F"/>
    <w:rsid w:val="005B5596"/>
    <w:rsid w:val="005F77BE"/>
    <w:rsid w:val="006068C4"/>
    <w:rsid w:val="006A34B3"/>
    <w:rsid w:val="00733EE7"/>
    <w:rsid w:val="007A178F"/>
    <w:rsid w:val="009D7759"/>
    <w:rsid w:val="00A0684C"/>
    <w:rsid w:val="00B83252"/>
    <w:rsid w:val="00C12257"/>
    <w:rsid w:val="00C12903"/>
    <w:rsid w:val="00C242A0"/>
    <w:rsid w:val="00C45BD0"/>
    <w:rsid w:val="00D7606D"/>
    <w:rsid w:val="00DA6843"/>
    <w:rsid w:val="00DF2BDF"/>
    <w:rsid w:val="00EE7288"/>
    <w:rsid w:val="00F10148"/>
    <w:rsid w:val="00F3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9734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19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2020-04-22T02:11:00Z</dcterms:created>
  <dcterms:modified xsi:type="dcterms:W3CDTF">2020-04-22T02:32:00Z</dcterms:modified>
</cp:coreProperties>
</file>